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1F2B" w14:textId="77777777" w:rsidR="00C811BF" w:rsidRDefault="00000000">
      <w:pPr>
        <w:spacing w:after="154" w:line="336" w:lineRule="auto"/>
        <w:ind w:left="0" w:firstLine="0"/>
        <w:jc w:val="center"/>
        <w:rPr>
          <w:rFonts w:ascii="Calibri" w:eastAsia="Calibri" w:hAnsi="Calibri" w:cs="Calibri"/>
          <w:b/>
          <w:sz w:val="56"/>
        </w:rPr>
      </w:pPr>
      <w:proofErr w:type="spellStart"/>
      <w:r>
        <w:rPr>
          <w:rFonts w:ascii="Calibri" w:eastAsia="Calibri" w:hAnsi="Calibri" w:cs="Calibri"/>
          <w:b/>
          <w:sz w:val="56"/>
        </w:rPr>
        <w:t>Shikshan</w:t>
      </w:r>
      <w:proofErr w:type="spellEnd"/>
      <w:r>
        <w:rPr>
          <w:rFonts w:ascii="Calibri" w:eastAsia="Calibri" w:hAnsi="Calibri" w:cs="Calibri"/>
          <w:b/>
          <w:sz w:val="56"/>
        </w:rPr>
        <w:t xml:space="preserve"> Maharshi Dr. D. Y. Patil Sanstha’s </w:t>
      </w:r>
    </w:p>
    <w:p w14:paraId="030E9775" w14:textId="77777777" w:rsidR="00C811BF" w:rsidRDefault="00000000">
      <w:pPr>
        <w:spacing w:after="154" w:line="336" w:lineRule="auto"/>
        <w:ind w:left="0" w:firstLine="0"/>
        <w:jc w:val="center"/>
      </w:pPr>
      <w:r>
        <w:rPr>
          <w:rFonts w:ascii="Calibri" w:eastAsia="Calibri" w:hAnsi="Calibri" w:cs="Calibri"/>
          <w:b/>
          <w:sz w:val="56"/>
        </w:rPr>
        <w:t xml:space="preserve">Dr D. Y. Patil Centre For Management &amp; Research, </w:t>
      </w:r>
      <w:proofErr w:type="spellStart"/>
      <w:r>
        <w:rPr>
          <w:rFonts w:ascii="Calibri" w:eastAsia="Calibri" w:hAnsi="Calibri" w:cs="Calibri"/>
          <w:b/>
          <w:sz w:val="56"/>
        </w:rPr>
        <w:t>Chikhali</w:t>
      </w:r>
      <w:proofErr w:type="spellEnd"/>
      <w:r>
        <w:rPr>
          <w:rFonts w:ascii="Calibri" w:eastAsia="Calibri" w:hAnsi="Calibri" w:cs="Calibri"/>
          <w:b/>
          <w:sz w:val="56"/>
        </w:rPr>
        <w:t>, Pune</w:t>
      </w:r>
    </w:p>
    <w:p w14:paraId="61D50705" w14:textId="77777777" w:rsidR="00C811BF" w:rsidRDefault="00000000">
      <w:pPr>
        <w:spacing w:after="264" w:line="247" w:lineRule="auto"/>
        <w:ind w:left="684" w:firstLine="0"/>
        <w:jc w:val="center"/>
      </w:pPr>
      <w:r>
        <w:rPr>
          <w:rFonts w:ascii="Calibri" w:eastAsia="Calibri" w:hAnsi="Calibri" w:cs="Calibri"/>
          <w:b/>
          <w:sz w:val="72"/>
        </w:rPr>
        <w:t xml:space="preserve"> </w:t>
      </w:r>
    </w:p>
    <w:p w14:paraId="447B2867" w14:textId="77777777" w:rsidR="00C811BF" w:rsidRDefault="00000000">
      <w:pPr>
        <w:spacing w:after="0" w:line="247" w:lineRule="auto"/>
        <w:ind w:left="518" w:firstLine="0"/>
        <w:jc w:val="center"/>
      </w:pPr>
      <w:r>
        <w:rPr>
          <w:rFonts w:ascii="Calibri" w:eastAsia="Calibri" w:hAnsi="Calibri" w:cs="Calibri"/>
          <w:b/>
          <w:sz w:val="72"/>
          <w:u w:val="single" w:color="000000"/>
        </w:rPr>
        <w:t xml:space="preserve">Java Lab Workbook </w:t>
      </w:r>
    </w:p>
    <w:p w14:paraId="43C9E33D" w14:textId="77777777" w:rsidR="00C811BF" w:rsidRDefault="00000000">
      <w:pPr>
        <w:spacing w:after="231" w:line="247" w:lineRule="auto"/>
        <w:ind w:left="1440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31F839C" w14:textId="77777777" w:rsidR="00C811BF" w:rsidRDefault="00000000">
      <w:pPr>
        <w:spacing w:after="231" w:line="247" w:lineRule="auto"/>
        <w:ind w:left="603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5B08D974" w14:textId="77777777" w:rsidR="00C811BF" w:rsidRDefault="00000000">
      <w:pPr>
        <w:spacing w:after="59" w:line="247" w:lineRule="auto"/>
        <w:ind w:left="1899"/>
      </w:pPr>
      <w:r>
        <w:rPr>
          <w:rFonts w:ascii="Calibri" w:eastAsia="Calibri" w:hAnsi="Calibri" w:cs="Calibri"/>
          <w:b/>
          <w:sz w:val="36"/>
          <w:u w:val="single" w:color="000000"/>
        </w:rPr>
        <w:t>Subject</w:t>
      </w:r>
      <w:r>
        <w:rPr>
          <w:rFonts w:ascii="Calibri" w:eastAsia="Calibri" w:hAnsi="Calibri" w:cs="Calibri"/>
          <w:b/>
          <w:sz w:val="36"/>
        </w:rPr>
        <w:t xml:space="preserve">: Java Programming Lab </w:t>
      </w:r>
    </w:p>
    <w:p w14:paraId="7D8B128D" w14:textId="77777777" w:rsidR="00C811BF" w:rsidRDefault="00000000">
      <w:pPr>
        <w:spacing w:after="387" w:line="247" w:lineRule="auto"/>
        <w:ind w:left="1440" w:firstLine="0"/>
      </w:pPr>
      <w:r>
        <w:rPr>
          <w:rFonts w:ascii="Calibri" w:eastAsia="Calibri" w:hAnsi="Calibri" w:cs="Calibri"/>
          <w:b/>
          <w:sz w:val="18"/>
        </w:rPr>
        <w:t xml:space="preserve"> </w:t>
      </w:r>
    </w:p>
    <w:p w14:paraId="5B539C23" w14:textId="77777777" w:rsidR="00C811BF" w:rsidRDefault="00000000">
      <w:pPr>
        <w:spacing w:after="231" w:line="247" w:lineRule="auto"/>
        <w:ind w:left="1440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199E0BA" w14:textId="77777777" w:rsidR="00C811BF" w:rsidRDefault="00000000">
      <w:pPr>
        <w:spacing w:after="231" w:line="247" w:lineRule="auto"/>
        <w:ind w:left="521" w:firstLine="0"/>
      </w:pPr>
      <w:r>
        <w:rPr>
          <w:rFonts w:ascii="Calibri" w:eastAsia="Calibri" w:hAnsi="Calibri" w:cs="Calibri"/>
          <w:b/>
          <w:sz w:val="36"/>
          <w:u w:val="single" w:color="000000"/>
        </w:rPr>
        <w:t>Course</w:t>
      </w:r>
      <w:r>
        <w:rPr>
          <w:rFonts w:ascii="Calibri" w:eastAsia="Calibri" w:hAnsi="Calibri" w:cs="Calibri"/>
          <w:b/>
          <w:sz w:val="36"/>
        </w:rPr>
        <w:t xml:space="preserve">: MCA I - [Sem: I] </w:t>
      </w:r>
    </w:p>
    <w:p w14:paraId="774F1CA1" w14:textId="77777777" w:rsidR="00C811BF" w:rsidRDefault="00000000">
      <w:pPr>
        <w:spacing w:after="231" w:line="247" w:lineRule="auto"/>
        <w:ind w:left="720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10A3D42" w14:textId="77777777" w:rsidR="00C811BF" w:rsidRDefault="00000000">
      <w:pPr>
        <w:spacing w:after="232" w:line="247" w:lineRule="auto"/>
        <w:ind w:left="0" w:firstLine="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Prepared By: -</w:t>
      </w:r>
    </w:p>
    <w:p w14:paraId="70DCCEB0" w14:textId="247023FB" w:rsidR="00C811BF" w:rsidRDefault="00000000">
      <w:pPr>
        <w:spacing w:after="232" w:line="247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Name</w:t>
      </w:r>
      <w:r w:rsidR="00500D20">
        <w:rPr>
          <w:rFonts w:ascii="Calibri" w:eastAsia="Calibri" w:hAnsi="Calibri" w:cs="Calibri"/>
          <w:b/>
          <w:sz w:val="36"/>
        </w:rPr>
        <w:t>:</w:t>
      </w:r>
    </w:p>
    <w:p w14:paraId="61F21B3D" w14:textId="7D21269A" w:rsidR="00C811BF" w:rsidRDefault="00000000">
      <w:pPr>
        <w:spacing w:after="232" w:line="247" w:lineRule="auto"/>
        <w:ind w:left="0" w:firstLine="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Roll No: </w:t>
      </w:r>
    </w:p>
    <w:p w14:paraId="200BE32E" w14:textId="7BD2DAA7" w:rsidR="00C811BF" w:rsidRDefault="00000000">
      <w:pPr>
        <w:spacing w:after="232" w:line="247" w:lineRule="auto"/>
        <w:ind w:left="0" w:firstLine="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Seat No: </w:t>
      </w:r>
    </w:p>
    <w:p w14:paraId="03172465" w14:textId="77777777" w:rsidR="00C811BF" w:rsidRDefault="00C811BF">
      <w:pPr>
        <w:spacing w:after="232" w:line="247" w:lineRule="auto"/>
        <w:ind w:left="715"/>
      </w:pPr>
    </w:p>
    <w:p w14:paraId="29DBF183" w14:textId="77777777" w:rsidR="00C811BF" w:rsidRDefault="00000000">
      <w:pPr>
        <w:spacing w:after="100" w:line="247" w:lineRule="auto"/>
        <w:ind w:left="720" w:firstLine="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5CCF89E" w14:textId="77777777" w:rsidR="00C811BF" w:rsidRDefault="00C811BF">
      <w:pPr>
        <w:spacing w:after="100" w:line="247" w:lineRule="auto"/>
        <w:ind w:left="720" w:firstLine="0"/>
      </w:pPr>
    </w:p>
    <w:p w14:paraId="536AC7EC" w14:textId="77777777" w:rsidR="00C811BF" w:rsidRDefault="00C811BF">
      <w:pPr>
        <w:spacing w:after="100" w:line="247" w:lineRule="auto"/>
        <w:ind w:left="720" w:firstLine="0"/>
      </w:pPr>
    </w:p>
    <w:p w14:paraId="428492C2" w14:textId="77777777" w:rsidR="00C811BF" w:rsidRDefault="00000000">
      <w:pPr>
        <w:spacing w:after="0" w:line="247" w:lineRule="auto"/>
        <w:ind w:left="0" w:firstLine="0"/>
        <w:rPr>
          <w:rFonts w:ascii="Verdana" w:eastAsia="Verdana" w:hAnsi="Verdana" w:cs="Verdana"/>
          <w:color w:val="943634"/>
          <w:sz w:val="20"/>
        </w:rPr>
      </w:pPr>
      <w:r>
        <w:rPr>
          <w:rFonts w:ascii="Verdana" w:eastAsia="Verdana" w:hAnsi="Verdana" w:cs="Verdana"/>
          <w:color w:val="943634"/>
          <w:sz w:val="20"/>
        </w:rPr>
        <w:t xml:space="preserve"> </w:t>
      </w:r>
      <w:r>
        <w:rPr>
          <w:rFonts w:ascii="Verdana" w:eastAsia="Verdana" w:hAnsi="Verdana" w:cs="Verdana"/>
          <w:color w:val="943634"/>
          <w:sz w:val="20"/>
        </w:rPr>
        <w:tab/>
        <w:t xml:space="preserve"> </w:t>
      </w:r>
    </w:p>
    <w:p w14:paraId="72FEF723" w14:textId="77777777" w:rsidR="00C811BF" w:rsidRDefault="00C811BF">
      <w:pPr>
        <w:spacing w:after="0" w:line="247" w:lineRule="auto"/>
        <w:ind w:left="0" w:right="3416" w:firstLine="0"/>
        <w:jc w:val="right"/>
      </w:pPr>
    </w:p>
    <w:p w14:paraId="3A5BF1AD" w14:textId="77777777" w:rsidR="00C811BF" w:rsidRDefault="00000000">
      <w:pPr>
        <w:spacing w:after="0" w:line="247" w:lineRule="auto"/>
        <w:ind w:left="0" w:right="3416" w:firstLine="0"/>
        <w:jc w:val="center"/>
      </w:pPr>
      <w:r>
        <w:rPr>
          <w:rFonts w:ascii="Verdana" w:eastAsia="Verdana" w:hAnsi="Verdana" w:cs="Verdana"/>
          <w:color w:val="943634"/>
          <w:sz w:val="40"/>
          <w:szCs w:val="40"/>
        </w:rPr>
        <w:lastRenderedPageBreak/>
        <w:t xml:space="preserve">                        Index</w:t>
      </w:r>
    </w:p>
    <w:tbl>
      <w:tblPr>
        <w:tblW w:w="10621" w:type="dxa"/>
        <w:tblInd w:w="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2"/>
        <w:gridCol w:w="7317"/>
        <w:gridCol w:w="1134"/>
        <w:gridCol w:w="1418"/>
      </w:tblGrid>
      <w:tr w:rsidR="00C811BF" w14:paraId="6374FF39" w14:textId="77777777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74534C57" w14:textId="77777777" w:rsidR="00C811BF" w:rsidRDefault="00000000">
            <w:pPr>
              <w:spacing w:after="0" w:line="247" w:lineRule="auto"/>
              <w:ind w:left="0" w:firstLine="0"/>
              <w:jc w:val="center"/>
            </w:pPr>
            <w:r>
              <w:rPr>
                <w:b/>
              </w:rPr>
              <w:t xml:space="preserve">Sr. No.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3AA4A549" w14:textId="77777777" w:rsidR="00C811BF" w:rsidRDefault="00000000">
            <w:pPr>
              <w:spacing w:after="0" w:line="247" w:lineRule="auto"/>
              <w:ind w:left="0" w:right="56" w:firstLine="0"/>
              <w:jc w:val="center"/>
            </w:pPr>
            <w:r>
              <w:rPr>
                <w:b/>
              </w:rPr>
              <w:t xml:space="preserve">Program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5965A8C6" w14:textId="77777777" w:rsidR="00C811BF" w:rsidRDefault="00000000">
            <w:pPr>
              <w:spacing w:after="0" w:line="247" w:lineRule="auto"/>
              <w:ind w:left="0" w:firstLine="0"/>
              <w:jc w:val="center"/>
            </w:pPr>
            <w:r>
              <w:rPr>
                <w:b/>
              </w:rPr>
              <w:t>Page 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08AA2B" w14:textId="77777777" w:rsidR="00C811BF" w:rsidRDefault="00000000">
            <w:pPr>
              <w:spacing w:after="0" w:line="247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C811BF" w14:paraId="46EA6B06" w14:textId="77777777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1A70121D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5873A54C" w14:textId="77777777" w:rsidR="00C811BF" w:rsidRDefault="00000000">
            <w:pPr>
              <w:spacing w:after="0" w:line="247" w:lineRule="auto"/>
              <w:ind w:left="0" w:firstLine="0"/>
            </w:pPr>
            <w:r>
              <w:rPr>
                <w:color w:val="222222"/>
              </w:rPr>
              <w:t>Write a program of class addition of two numbers by using void method and without void method.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67992861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AEEDEC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0360C312" w14:textId="77777777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2A189B6C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0D0F5AB3" w14:textId="77777777" w:rsidR="00C811BF" w:rsidRDefault="00000000">
            <w:pPr>
              <w:spacing w:after="0" w:line="247" w:lineRule="auto"/>
              <w:ind w:left="0" w:firstLine="0"/>
              <w:jc w:val="both"/>
            </w:pPr>
            <w:r>
              <w:rPr>
                <w:color w:val="222222"/>
              </w:rPr>
              <w:t>Write a program of ‘This’ keyword can be used to refer current class instance variable and Method.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21173E0D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B434F8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24059299" w14:textId="77777777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32284D20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4F239852" w14:textId="77777777" w:rsidR="00C811BF" w:rsidRDefault="00000000">
            <w:pPr>
              <w:spacing w:after="0" w:line="247" w:lineRule="auto"/>
              <w:ind w:left="0" w:firstLine="0"/>
              <w:rPr>
                <w:color w:val="222222"/>
              </w:rPr>
            </w:pPr>
            <w:r>
              <w:rPr>
                <w:color w:val="222222"/>
              </w:rPr>
              <w:t xml:space="preserve">Create a Package package1 having one class A contains msg method. Create second package </w:t>
            </w:r>
            <w:proofErr w:type="spellStart"/>
            <w:r>
              <w:rPr>
                <w:color w:val="222222"/>
              </w:rPr>
              <w:t>mypack</w:t>
            </w:r>
            <w:proofErr w:type="spellEnd"/>
            <w:r>
              <w:rPr>
                <w:color w:val="222222"/>
              </w:rPr>
              <w:t xml:space="preserve"> with class B, call msg method of A</w:t>
            </w:r>
          </w:p>
          <w:p w14:paraId="23975782" w14:textId="77777777" w:rsidR="00C811BF" w:rsidRDefault="00000000">
            <w:pPr>
              <w:spacing w:after="0" w:line="247" w:lineRule="auto"/>
              <w:ind w:left="0" w:firstLine="0"/>
            </w:pPr>
            <w:r>
              <w:rPr>
                <w:color w:val="222222"/>
              </w:rPr>
              <w:t>class in the second package.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004E847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4F9B4C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6DCA810F" w14:textId="77777777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4D5ACB6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144F6D47" w14:textId="77777777" w:rsidR="00C811BF" w:rsidRDefault="00000000">
            <w:pPr>
              <w:spacing w:after="0" w:line="247" w:lineRule="auto"/>
              <w:ind w:left="0" w:firstLine="0"/>
            </w:pPr>
            <w:r>
              <w:rPr>
                <w:color w:val="222222"/>
              </w:rPr>
              <w:t>Write a Java program of create Interface GHI having print method which extends another Interface XYZ having a show method. (create Interface extends another Interface program 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4620083F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E92F5A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78CC5575" w14:textId="77777777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CC615D6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2640701C" w14:textId="77777777" w:rsidR="00C811BF" w:rsidRDefault="00000000">
            <w:pPr>
              <w:spacing w:after="0" w:line="247" w:lineRule="auto"/>
              <w:ind w:left="0" w:firstLine="0"/>
            </w:pPr>
            <w:r>
              <w:rPr>
                <w:color w:val="222222"/>
              </w:rPr>
              <w:t>Create Constructor with accepting two numbers and perform any two types of constructor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1119B2F3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F2C06A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37751B3C" w14:textId="77777777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51F75720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18D63694" w14:textId="77777777" w:rsidR="00C811BF" w:rsidRDefault="00000000">
            <w:pPr>
              <w:spacing w:after="0" w:line="247" w:lineRule="auto"/>
              <w:ind w:left="0" w:firstLine="0"/>
            </w:pPr>
            <w:r>
              <w:rPr>
                <w:color w:val="222222"/>
              </w:rPr>
              <w:t>Write a Java program to test any one Build in exception and one user defined exception.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6CF877F9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1F6BBE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5E0C7CDB" w14:textId="77777777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22A2A404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547AF16A" w14:textId="77777777" w:rsidR="00C811BF" w:rsidRDefault="00000000">
            <w:pPr>
              <w:spacing w:after="0" w:line="247" w:lineRule="auto"/>
              <w:ind w:left="0" w:firstLine="0"/>
            </w:pPr>
            <w:r>
              <w:rPr>
                <w:color w:val="222222"/>
              </w:rPr>
              <w:t xml:space="preserve">Write a program to create </w:t>
            </w:r>
            <w:proofErr w:type="spellStart"/>
            <w:r>
              <w:rPr>
                <w:color w:val="222222"/>
              </w:rPr>
              <w:t>dmart</w:t>
            </w:r>
            <w:proofErr w:type="spellEnd"/>
            <w:r>
              <w:rPr>
                <w:color w:val="222222"/>
              </w:rPr>
              <w:t xml:space="preserve"> class with accepting values of product </w:t>
            </w:r>
            <w:proofErr w:type="spellStart"/>
            <w:r>
              <w:rPr>
                <w:color w:val="222222"/>
              </w:rPr>
              <w:t>id,name,rate</w:t>
            </w:r>
            <w:proofErr w:type="spellEnd"/>
            <w:r>
              <w:rPr>
                <w:color w:val="222222"/>
              </w:rPr>
              <w:t xml:space="preserve"> and quantity and calculate payable amt with discount If amt 5000-3000 =20 %, 3000-2000 =15%, 2000-1000=10% , Otherwise no discount.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B8C3FAF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73DDB0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31AE85A1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201EC82F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57F278C2" w14:textId="77777777" w:rsidR="00C811BF" w:rsidRDefault="00000000">
            <w:pPr>
              <w:spacing w:after="0" w:line="247" w:lineRule="auto"/>
              <w:ind w:left="0" w:right="53" w:firstLine="0"/>
            </w:pPr>
            <w:r>
              <w:rPr>
                <w:color w:val="222222"/>
              </w:rPr>
              <w:t>Write any one example of Multilevel inheritance in 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C0F8179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E6AE03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1E375BFA" w14:textId="77777777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F49317B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5FBF3CF" w14:textId="77777777" w:rsidR="00C811BF" w:rsidRDefault="00000000">
            <w:pPr>
              <w:spacing w:after="0" w:line="247" w:lineRule="auto"/>
              <w:ind w:left="0" w:firstLine="0"/>
            </w:pPr>
            <w:r>
              <w:t>WAP of static, abstract class keyword in JAVA.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2DC5018D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93E48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534BFB48" w14:textId="77777777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4CD03733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10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6AE26DE6" w14:textId="77777777" w:rsidR="00C811BF" w:rsidRDefault="00000000">
            <w:pPr>
              <w:spacing w:after="0" w:line="247" w:lineRule="auto"/>
              <w:ind w:left="0" w:firstLine="0"/>
            </w:pPr>
            <w:r>
              <w:t>Calculate area of Circle, triangle and Square using Method Overloading.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B9F109C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4CF47B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3C1DD1A1" w14:textId="77777777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24F3E8E0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11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3C39AC8C" w14:textId="77777777" w:rsidR="00C811BF" w:rsidRDefault="00000000">
            <w:pPr>
              <w:spacing w:after="0" w:line="247" w:lineRule="auto"/>
              <w:ind w:left="0" w:firstLine="0"/>
            </w:pPr>
            <w:r>
              <w:t xml:space="preserve">Create student information </w:t>
            </w:r>
            <w:proofErr w:type="spellStart"/>
            <w:r>
              <w:t>form</w:t>
            </w:r>
            <w:proofErr w:type="spellEnd"/>
            <w:r>
              <w:t xml:space="preserve"> using Java AWT components (Accept </w:t>
            </w:r>
            <w:proofErr w:type="spellStart"/>
            <w:r>
              <w:t>Rollno</w:t>
            </w:r>
            <w:proofErr w:type="spellEnd"/>
            <w:r>
              <w:t>, Student Name, Address, Mob no) with Save, Update and delete components.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0B9D422A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000DCA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7C5DFE01" w14:textId="77777777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5EFFDFC2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12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19380041" w14:textId="77777777" w:rsidR="00C811BF" w:rsidRDefault="00000000">
            <w:pPr>
              <w:spacing w:after="0" w:line="247" w:lineRule="auto"/>
              <w:ind w:left="0" w:firstLine="0"/>
            </w:pPr>
            <w:r>
              <w:t xml:space="preserve">Create SBI Bank customer information </w:t>
            </w:r>
            <w:proofErr w:type="spellStart"/>
            <w:r>
              <w:t>form</w:t>
            </w:r>
            <w:proofErr w:type="spellEnd"/>
            <w:r>
              <w:t xml:space="preserve"> using Java Swing components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146E6ADF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06BBC2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  <w:tr w:rsidR="00C811BF" w14:paraId="10E43B6F" w14:textId="77777777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3CE6685F" w14:textId="77777777" w:rsidR="00C811BF" w:rsidRDefault="00000000">
            <w:pPr>
              <w:spacing w:after="0" w:line="247" w:lineRule="auto"/>
              <w:ind w:left="0" w:right="60" w:firstLine="0"/>
              <w:jc w:val="center"/>
            </w:pPr>
            <w:r>
              <w:t xml:space="preserve">13 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</w:tcPr>
          <w:p w14:paraId="6E3ECFAA" w14:textId="77777777" w:rsidR="00C811BF" w:rsidRDefault="00000000">
            <w:pPr>
              <w:spacing w:after="0" w:line="247" w:lineRule="auto"/>
              <w:ind w:left="0" w:firstLine="0"/>
            </w:pPr>
            <w:r>
              <w:t xml:space="preserve">Write program of any two Layout Managers JAVA.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08" w:type="dxa"/>
              <w:bottom w:w="0" w:type="dxa"/>
              <w:right w:w="52" w:type="dxa"/>
            </w:tcMar>
            <w:vAlign w:val="center"/>
          </w:tcPr>
          <w:p w14:paraId="7AB18DB6" w14:textId="77777777" w:rsidR="00C811BF" w:rsidRDefault="00000000">
            <w:pPr>
              <w:spacing w:after="0" w:line="247" w:lineRule="auto"/>
              <w:ind w:left="5" w:firstLine="0"/>
              <w:jc w:val="center"/>
            </w:pPr>
            <w:r>
              <w:t xml:space="preserve"> 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96811F" w14:textId="77777777" w:rsidR="00C811BF" w:rsidRDefault="00C811BF">
            <w:pPr>
              <w:spacing w:after="0" w:line="247" w:lineRule="auto"/>
              <w:ind w:left="5" w:firstLine="0"/>
              <w:jc w:val="center"/>
            </w:pPr>
          </w:p>
        </w:tc>
      </w:tr>
    </w:tbl>
    <w:p w14:paraId="1EC8DB81" w14:textId="77777777" w:rsidR="00C811BF" w:rsidRDefault="00C811BF"/>
    <w:p w14:paraId="1A99B6F6" w14:textId="77777777" w:rsidR="00C811BF" w:rsidRDefault="00C811BF"/>
    <w:p w14:paraId="160CBFB4" w14:textId="77777777" w:rsidR="00C811BF" w:rsidRDefault="00C811BF"/>
    <w:p w14:paraId="0223290C" w14:textId="77777777" w:rsidR="00C811BF" w:rsidRDefault="00C811BF"/>
    <w:p w14:paraId="19EA5DDF" w14:textId="77777777" w:rsidR="00C811BF" w:rsidRDefault="00C811BF"/>
    <w:p w14:paraId="4F1FE371" w14:textId="77777777" w:rsidR="00C811BF" w:rsidRDefault="00C811BF"/>
    <w:p w14:paraId="15655612" w14:textId="77777777" w:rsidR="00C811BF" w:rsidRDefault="00C811BF"/>
    <w:p w14:paraId="6BA3B938" w14:textId="77777777" w:rsidR="00C811BF" w:rsidRDefault="00C811BF"/>
    <w:p w14:paraId="03057A88" w14:textId="77777777" w:rsidR="00C811BF" w:rsidRDefault="00C811BF"/>
    <w:p w14:paraId="043A5727" w14:textId="77777777" w:rsidR="00C811BF" w:rsidRDefault="00C811BF"/>
    <w:p w14:paraId="4D2E18EF" w14:textId="77777777" w:rsidR="00C811BF" w:rsidRDefault="00C811BF"/>
    <w:p w14:paraId="7C7F6845" w14:textId="77777777" w:rsidR="00C811BF" w:rsidRDefault="00000000">
      <w:r>
        <w:rPr>
          <w:b/>
          <w:bCs/>
        </w:rPr>
        <w:t>Program 1:</w:t>
      </w:r>
      <w:r>
        <w:t xml:space="preserve">  </w:t>
      </w:r>
      <w:r>
        <w:rPr>
          <w:b/>
          <w:bCs/>
          <w:color w:val="222222"/>
        </w:rPr>
        <w:t>Write a program of class addition of two numbers by using void method and without void method.</w:t>
      </w:r>
    </w:p>
    <w:p w14:paraId="3ED01FB8" w14:textId="77777777" w:rsidR="00C811BF" w:rsidRDefault="00C811BF">
      <w:pPr>
        <w:rPr>
          <w:b/>
          <w:bCs/>
          <w:color w:val="222222"/>
        </w:rPr>
      </w:pPr>
    </w:p>
    <w:p w14:paraId="515DAB09" w14:textId="77777777" w:rsidR="00C811BF" w:rsidRDefault="0000000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1776644" w14:textId="77777777" w:rsidR="00C811BF" w:rsidRDefault="00C811BF"/>
    <w:p w14:paraId="2C9B0B0E" w14:textId="77777777" w:rsidR="00C811BF" w:rsidRDefault="00000000">
      <w:r>
        <w:t xml:space="preserve">public class </w:t>
      </w:r>
      <w:proofErr w:type="spellStart"/>
      <w:r>
        <w:t>AddTwoNumbers</w:t>
      </w:r>
      <w:proofErr w:type="spellEnd"/>
      <w:r>
        <w:t xml:space="preserve"> {</w:t>
      </w:r>
    </w:p>
    <w:p w14:paraId="5303F572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9EBFCB1" w14:textId="77777777" w:rsidR="00C811BF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D49E9D1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("Enter two numbers: ");</w:t>
      </w:r>
    </w:p>
    <w:p w14:paraId="279BD6C3" w14:textId="77777777" w:rsidR="00C811BF" w:rsidRDefault="00000000">
      <w:r>
        <w:t xml:space="preserve">        int num1 = </w:t>
      </w:r>
      <w:proofErr w:type="spellStart"/>
      <w:r>
        <w:t>sc.nextInt</w:t>
      </w:r>
      <w:proofErr w:type="spellEnd"/>
      <w:r>
        <w:t>();</w:t>
      </w:r>
    </w:p>
    <w:p w14:paraId="208AB688" w14:textId="77777777" w:rsidR="00C811BF" w:rsidRDefault="00000000">
      <w:r>
        <w:t xml:space="preserve">        int num2 = </w:t>
      </w:r>
      <w:proofErr w:type="spellStart"/>
      <w:r>
        <w:t>sc.nextInt</w:t>
      </w:r>
      <w:proofErr w:type="spellEnd"/>
      <w:r>
        <w:t>();</w:t>
      </w:r>
    </w:p>
    <w:p w14:paraId="04894205" w14:textId="77777777" w:rsidR="00C811BF" w:rsidRDefault="00C811BF"/>
    <w:p w14:paraId="20B67FA7" w14:textId="77777777" w:rsidR="00C811BF" w:rsidRDefault="00000000">
      <w:r>
        <w:t xml:space="preserve">        // Using void method</w:t>
      </w:r>
    </w:p>
    <w:p w14:paraId="144BE83C" w14:textId="77777777" w:rsidR="00C811BF" w:rsidRDefault="00000000">
      <w:r>
        <w:t xml:space="preserve">        </w:t>
      </w:r>
      <w:proofErr w:type="spellStart"/>
      <w:r>
        <w:t>addNumbers</w:t>
      </w:r>
      <w:proofErr w:type="spellEnd"/>
      <w:r>
        <w:t>(num1, num2);</w:t>
      </w:r>
    </w:p>
    <w:p w14:paraId="3F1912F9" w14:textId="77777777" w:rsidR="00C811BF" w:rsidRDefault="00C811BF"/>
    <w:p w14:paraId="3FF9B7BE" w14:textId="77777777" w:rsidR="00C811BF" w:rsidRDefault="00000000">
      <w:r>
        <w:t xml:space="preserve">        // Without using void method</w:t>
      </w:r>
    </w:p>
    <w:p w14:paraId="6A0AD354" w14:textId="77777777" w:rsidR="00C811BF" w:rsidRDefault="00000000">
      <w:r>
        <w:t xml:space="preserve">        int sum = num1 + num2;</w:t>
      </w:r>
    </w:p>
    <w:p w14:paraId="3C5A3F84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("Sum of " + num1 + " and " + num2 + " is " + sum);</w:t>
      </w:r>
    </w:p>
    <w:p w14:paraId="6D438A69" w14:textId="77777777" w:rsidR="00C811BF" w:rsidRDefault="00000000">
      <w:r>
        <w:t xml:space="preserve">   </w:t>
      </w:r>
    </w:p>
    <w:p w14:paraId="5321C7B8" w14:textId="77777777" w:rsidR="00C811BF" w:rsidRDefault="00C811BF"/>
    <w:p w14:paraId="51F7B522" w14:textId="77777777" w:rsidR="00C811BF" w:rsidRDefault="00000000">
      <w:r>
        <w:t xml:space="preserve">    public static void </w:t>
      </w:r>
      <w:proofErr w:type="spellStart"/>
      <w:r>
        <w:t>addNumbers</w:t>
      </w:r>
      <w:proofErr w:type="spellEnd"/>
      <w:r>
        <w:t>(int n1, int n2) {</w:t>
      </w:r>
    </w:p>
    <w:p w14:paraId="26ECCAA5" w14:textId="77777777" w:rsidR="00C811BF" w:rsidRDefault="00000000">
      <w:r>
        <w:t xml:space="preserve">        int sum = n1 + n2;</w:t>
      </w:r>
    </w:p>
    <w:p w14:paraId="6526E7FE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("Sum of " + n1 + " and " + n2 + " is " + sum);</w:t>
      </w:r>
    </w:p>
    <w:p w14:paraId="209EE320" w14:textId="77777777" w:rsidR="00C811BF" w:rsidRDefault="00000000">
      <w:r>
        <w:t xml:space="preserve">    }</w:t>
      </w:r>
    </w:p>
    <w:p w14:paraId="0A7C1307" w14:textId="77777777" w:rsidR="00C811BF" w:rsidRDefault="00000000">
      <w:r>
        <w:t>}</w:t>
      </w:r>
    </w:p>
    <w:p w14:paraId="54F2A332" w14:textId="77777777" w:rsidR="00C811BF" w:rsidRDefault="00C811BF"/>
    <w:p w14:paraId="7B6BA315" w14:textId="77777777" w:rsidR="00C811BF" w:rsidRDefault="00000000">
      <w:r>
        <w:t>OUTPUT:</w:t>
      </w:r>
    </w:p>
    <w:p w14:paraId="6B5C4860" w14:textId="77777777" w:rsidR="00C811BF" w:rsidRDefault="00C811BF"/>
    <w:p w14:paraId="4E516C82" w14:textId="77777777" w:rsidR="00C811BF" w:rsidRDefault="00000000">
      <w:r>
        <w:rPr>
          <w:noProof/>
        </w:rPr>
        <w:drawing>
          <wp:inline distT="0" distB="0" distL="0" distR="0" wp14:anchorId="35F28A06" wp14:editId="34A5C938">
            <wp:extent cx="2181548" cy="794147"/>
            <wp:effectExtent l="0" t="0" r="9202" b="5953"/>
            <wp:docPr id="17610326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548" cy="7941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BC84C8" w14:textId="77777777" w:rsidR="00C811BF" w:rsidRDefault="00C811BF">
      <w:pPr>
        <w:rPr>
          <w:b/>
          <w:bCs/>
          <w:color w:val="222222"/>
        </w:rPr>
      </w:pPr>
    </w:p>
    <w:p w14:paraId="6F3EA00E" w14:textId="77777777" w:rsidR="00C811BF" w:rsidRDefault="00C811BF">
      <w:pPr>
        <w:rPr>
          <w:b/>
          <w:bCs/>
        </w:rPr>
      </w:pPr>
    </w:p>
    <w:p w14:paraId="508F2A27" w14:textId="77777777" w:rsidR="00C811BF" w:rsidRDefault="00C811BF">
      <w:pPr>
        <w:rPr>
          <w:b/>
          <w:bCs/>
        </w:rPr>
      </w:pPr>
    </w:p>
    <w:p w14:paraId="1F50F7C1" w14:textId="77777777" w:rsidR="00C811BF" w:rsidRDefault="00C811BF">
      <w:pPr>
        <w:rPr>
          <w:b/>
          <w:bCs/>
        </w:rPr>
      </w:pPr>
    </w:p>
    <w:p w14:paraId="003D7BF0" w14:textId="77777777" w:rsidR="00C811BF" w:rsidRDefault="00C811BF">
      <w:pPr>
        <w:rPr>
          <w:b/>
          <w:bCs/>
        </w:rPr>
      </w:pPr>
    </w:p>
    <w:p w14:paraId="51C84AFA" w14:textId="77777777" w:rsidR="00C811BF" w:rsidRDefault="00C811BF">
      <w:pPr>
        <w:rPr>
          <w:b/>
          <w:bCs/>
        </w:rPr>
      </w:pPr>
    </w:p>
    <w:p w14:paraId="0BF139C8" w14:textId="77777777" w:rsidR="00C811BF" w:rsidRDefault="00C811BF">
      <w:pPr>
        <w:rPr>
          <w:b/>
          <w:bCs/>
        </w:rPr>
      </w:pPr>
    </w:p>
    <w:p w14:paraId="4042712B" w14:textId="77777777" w:rsidR="00C811BF" w:rsidRDefault="00C811BF">
      <w:pPr>
        <w:rPr>
          <w:b/>
          <w:bCs/>
        </w:rPr>
      </w:pPr>
    </w:p>
    <w:p w14:paraId="4FFC4B59" w14:textId="77777777" w:rsidR="00C811BF" w:rsidRDefault="00C811BF">
      <w:pPr>
        <w:rPr>
          <w:b/>
          <w:bCs/>
        </w:rPr>
      </w:pPr>
    </w:p>
    <w:p w14:paraId="1CE36F2C" w14:textId="77777777" w:rsidR="00C811BF" w:rsidRDefault="00C811BF">
      <w:pPr>
        <w:rPr>
          <w:b/>
          <w:bCs/>
        </w:rPr>
      </w:pPr>
    </w:p>
    <w:p w14:paraId="5C2CBCA8" w14:textId="77777777" w:rsidR="00C811BF" w:rsidRDefault="00C811BF">
      <w:pPr>
        <w:rPr>
          <w:b/>
          <w:bCs/>
        </w:rPr>
      </w:pPr>
    </w:p>
    <w:p w14:paraId="3B4E526C" w14:textId="77777777" w:rsidR="00C811BF" w:rsidRDefault="00C811BF">
      <w:pPr>
        <w:rPr>
          <w:b/>
          <w:bCs/>
        </w:rPr>
      </w:pPr>
    </w:p>
    <w:p w14:paraId="46BCC776" w14:textId="77777777" w:rsidR="00C811BF" w:rsidRDefault="00000000">
      <w:r>
        <w:rPr>
          <w:b/>
          <w:bCs/>
        </w:rPr>
        <w:t xml:space="preserve">Program 2: </w:t>
      </w:r>
      <w:r>
        <w:rPr>
          <w:b/>
          <w:bCs/>
          <w:color w:val="222222"/>
        </w:rPr>
        <w:t>Write a program of ‘This’ keyword can be used to refer current class instance variable and Method.</w:t>
      </w:r>
    </w:p>
    <w:p w14:paraId="533CC59E" w14:textId="77777777" w:rsidR="00C811BF" w:rsidRDefault="00C811BF"/>
    <w:p w14:paraId="5D7630BD" w14:textId="77777777" w:rsidR="00C811BF" w:rsidRDefault="00000000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1A38A38C" w14:textId="77777777" w:rsidR="00C811BF" w:rsidRDefault="00000000">
      <w:r>
        <w:t xml:space="preserve">    int </w:t>
      </w:r>
      <w:proofErr w:type="spellStart"/>
      <w:r>
        <w:t>myVariable</w:t>
      </w:r>
      <w:proofErr w:type="spellEnd"/>
      <w:r>
        <w:t>;</w:t>
      </w:r>
    </w:p>
    <w:p w14:paraId="09E6E005" w14:textId="77777777" w:rsidR="00C811BF" w:rsidRDefault="00C811BF"/>
    <w:p w14:paraId="792CCF18" w14:textId="77777777" w:rsidR="00C811BF" w:rsidRDefault="00000000">
      <w:r>
        <w:t xml:space="preserve">    public void </w:t>
      </w:r>
      <w:proofErr w:type="spellStart"/>
      <w:r>
        <w:t>setMyVariable</w:t>
      </w:r>
      <w:proofErr w:type="spellEnd"/>
      <w:r>
        <w:t xml:space="preserve">(int </w:t>
      </w:r>
      <w:proofErr w:type="spellStart"/>
      <w:r>
        <w:t>myVariable</w:t>
      </w:r>
      <w:proofErr w:type="spellEnd"/>
      <w:r>
        <w:t>) {</w:t>
      </w:r>
    </w:p>
    <w:p w14:paraId="4711BD29" w14:textId="77777777" w:rsidR="00C811BF" w:rsidRDefault="00000000">
      <w:r>
        <w:t xml:space="preserve">        </w:t>
      </w:r>
      <w:proofErr w:type="spellStart"/>
      <w:r>
        <w:t>this.myVariable</w:t>
      </w:r>
      <w:proofErr w:type="spellEnd"/>
      <w:r>
        <w:t xml:space="preserve"> = </w:t>
      </w:r>
      <w:proofErr w:type="spellStart"/>
      <w:r>
        <w:t>myVariable</w:t>
      </w:r>
      <w:proofErr w:type="spellEnd"/>
      <w:r>
        <w:t>;</w:t>
      </w:r>
    </w:p>
    <w:p w14:paraId="0E92A809" w14:textId="77777777" w:rsidR="00C811BF" w:rsidRDefault="00000000">
      <w:r>
        <w:t xml:space="preserve">    }</w:t>
      </w:r>
    </w:p>
    <w:p w14:paraId="2B452874" w14:textId="77777777" w:rsidR="00C811BF" w:rsidRDefault="00C811BF"/>
    <w:p w14:paraId="172DB30C" w14:textId="77777777" w:rsidR="00C811BF" w:rsidRDefault="00000000">
      <w:r>
        <w:t xml:space="preserve">    public int </w:t>
      </w:r>
      <w:proofErr w:type="spellStart"/>
      <w:r>
        <w:t>getMyVariable</w:t>
      </w:r>
      <w:proofErr w:type="spellEnd"/>
      <w:r>
        <w:t>() {</w:t>
      </w:r>
    </w:p>
    <w:p w14:paraId="4F3AA315" w14:textId="77777777" w:rsidR="00C811BF" w:rsidRDefault="00000000">
      <w:r>
        <w:t xml:space="preserve">        return </w:t>
      </w:r>
      <w:proofErr w:type="spellStart"/>
      <w:r>
        <w:t>this.myVariable</w:t>
      </w:r>
      <w:proofErr w:type="spellEnd"/>
      <w:r>
        <w:t>;</w:t>
      </w:r>
    </w:p>
    <w:p w14:paraId="178F40A9" w14:textId="77777777" w:rsidR="00C811BF" w:rsidRDefault="00000000">
      <w:r>
        <w:t xml:space="preserve">    }</w:t>
      </w:r>
    </w:p>
    <w:p w14:paraId="6DB059AD" w14:textId="77777777" w:rsidR="00C811BF" w:rsidRDefault="00C811BF"/>
    <w:p w14:paraId="216D2A3A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F9A798" w14:textId="77777777" w:rsidR="00C811BF" w:rsidRDefault="00000000">
      <w:r>
        <w:t xml:space="preserve">        </w:t>
      </w:r>
      <w:proofErr w:type="spellStart"/>
      <w:r>
        <w:t>MyClass</w:t>
      </w:r>
      <w:proofErr w:type="spellEnd"/>
      <w:r>
        <w:t xml:space="preserve"> obj = new </w:t>
      </w:r>
      <w:proofErr w:type="spellStart"/>
      <w:r>
        <w:t>MyClass</w:t>
      </w:r>
      <w:proofErr w:type="spellEnd"/>
      <w:r>
        <w:t>();</w:t>
      </w:r>
    </w:p>
    <w:p w14:paraId="4B9F58B8" w14:textId="77777777" w:rsidR="00C811BF" w:rsidRDefault="00000000">
      <w:r>
        <w:t xml:space="preserve">        </w:t>
      </w:r>
      <w:proofErr w:type="spellStart"/>
      <w:r>
        <w:t>obj.setMyVariable</w:t>
      </w:r>
      <w:proofErr w:type="spellEnd"/>
      <w:r>
        <w:t>(42);</w:t>
      </w:r>
    </w:p>
    <w:p w14:paraId="3B1B7744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("The value of </w:t>
      </w:r>
      <w:proofErr w:type="spellStart"/>
      <w:r>
        <w:t>myVariable</w:t>
      </w:r>
      <w:proofErr w:type="spellEnd"/>
      <w:r>
        <w:t xml:space="preserve"> is: " + </w:t>
      </w:r>
      <w:proofErr w:type="spellStart"/>
      <w:r>
        <w:t>obj.getMyVariable</w:t>
      </w:r>
      <w:proofErr w:type="spellEnd"/>
      <w:r>
        <w:t>());</w:t>
      </w:r>
    </w:p>
    <w:p w14:paraId="27BB3F2D" w14:textId="77777777" w:rsidR="00C811BF" w:rsidRDefault="00000000">
      <w:r>
        <w:t xml:space="preserve">    }</w:t>
      </w:r>
    </w:p>
    <w:p w14:paraId="55736229" w14:textId="77777777" w:rsidR="00C811BF" w:rsidRDefault="00000000">
      <w:r>
        <w:t>}</w:t>
      </w:r>
    </w:p>
    <w:p w14:paraId="46899D4E" w14:textId="77777777" w:rsidR="00C811BF" w:rsidRDefault="00C811BF"/>
    <w:p w14:paraId="28648E15" w14:textId="77777777" w:rsidR="00C811BF" w:rsidRDefault="00000000">
      <w:r>
        <w:t>OUTPUT:</w:t>
      </w:r>
    </w:p>
    <w:p w14:paraId="34AB7FD1" w14:textId="77777777" w:rsidR="00C811BF" w:rsidRDefault="00C811BF">
      <w:pPr>
        <w:rPr>
          <w:b/>
          <w:bCs/>
        </w:rPr>
      </w:pPr>
    </w:p>
    <w:p w14:paraId="325333A4" w14:textId="77777777" w:rsidR="00C811BF" w:rsidRDefault="00000000">
      <w:r>
        <w:rPr>
          <w:noProof/>
        </w:rPr>
        <w:drawing>
          <wp:inline distT="0" distB="0" distL="0" distR="0" wp14:anchorId="5725364B" wp14:editId="49A0C9FD">
            <wp:extent cx="2898776" cy="267333"/>
            <wp:effectExtent l="0" t="0" r="0" b="0"/>
            <wp:docPr id="19577126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6" cy="2673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F0F5B1" w14:textId="77777777" w:rsidR="00C811BF" w:rsidRDefault="00C811BF">
      <w:pPr>
        <w:rPr>
          <w:b/>
          <w:bCs/>
        </w:rPr>
      </w:pPr>
    </w:p>
    <w:p w14:paraId="030E5C59" w14:textId="77777777" w:rsidR="00C811BF" w:rsidRDefault="00C811BF">
      <w:pPr>
        <w:rPr>
          <w:b/>
          <w:bCs/>
        </w:rPr>
      </w:pPr>
    </w:p>
    <w:p w14:paraId="58F97C07" w14:textId="77777777" w:rsidR="00C811BF" w:rsidRDefault="00C811BF">
      <w:pPr>
        <w:rPr>
          <w:b/>
          <w:bCs/>
        </w:rPr>
      </w:pPr>
    </w:p>
    <w:p w14:paraId="7617ED23" w14:textId="77777777" w:rsidR="00C811BF" w:rsidRDefault="00C811BF">
      <w:pPr>
        <w:rPr>
          <w:b/>
          <w:bCs/>
        </w:rPr>
      </w:pPr>
    </w:p>
    <w:p w14:paraId="0EF14B55" w14:textId="77777777" w:rsidR="00C811BF" w:rsidRDefault="00C811BF">
      <w:pPr>
        <w:rPr>
          <w:b/>
          <w:bCs/>
        </w:rPr>
      </w:pPr>
    </w:p>
    <w:p w14:paraId="59E3B9D8" w14:textId="77777777" w:rsidR="00C811BF" w:rsidRDefault="00C811BF">
      <w:pPr>
        <w:rPr>
          <w:b/>
          <w:bCs/>
        </w:rPr>
      </w:pPr>
    </w:p>
    <w:p w14:paraId="105D75A1" w14:textId="77777777" w:rsidR="00C811BF" w:rsidRDefault="00C811BF">
      <w:pPr>
        <w:rPr>
          <w:b/>
          <w:bCs/>
        </w:rPr>
      </w:pPr>
    </w:p>
    <w:p w14:paraId="6C765303" w14:textId="77777777" w:rsidR="00C811BF" w:rsidRDefault="00C811BF">
      <w:pPr>
        <w:rPr>
          <w:b/>
          <w:bCs/>
        </w:rPr>
      </w:pPr>
    </w:p>
    <w:p w14:paraId="125B9CC5" w14:textId="77777777" w:rsidR="00C811BF" w:rsidRDefault="00C811BF">
      <w:pPr>
        <w:rPr>
          <w:b/>
          <w:bCs/>
        </w:rPr>
      </w:pPr>
    </w:p>
    <w:p w14:paraId="5F99DCA6" w14:textId="77777777" w:rsidR="00C811BF" w:rsidRDefault="00C811BF">
      <w:pPr>
        <w:rPr>
          <w:b/>
          <w:bCs/>
        </w:rPr>
      </w:pPr>
    </w:p>
    <w:p w14:paraId="2CB2B727" w14:textId="77777777" w:rsidR="00C811BF" w:rsidRDefault="00C811BF">
      <w:pPr>
        <w:rPr>
          <w:b/>
          <w:bCs/>
        </w:rPr>
      </w:pPr>
    </w:p>
    <w:p w14:paraId="5F292DC1" w14:textId="77777777" w:rsidR="00C811BF" w:rsidRDefault="00C811BF">
      <w:pPr>
        <w:rPr>
          <w:b/>
          <w:bCs/>
        </w:rPr>
      </w:pPr>
    </w:p>
    <w:p w14:paraId="49CD361B" w14:textId="77777777" w:rsidR="00C811BF" w:rsidRDefault="00C811BF">
      <w:pPr>
        <w:rPr>
          <w:b/>
          <w:bCs/>
        </w:rPr>
      </w:pPr>
    </w:p>
    <w:p w14:paraId="60A18059" w14:textId="77777777" w:rsidR="00C811BF" w:rsidRDefault="00C811BF">
      <w:pPr>
        <w:rPr>
          <w:b/>
          <w:bCs/>
        </w:rPr>
      </w:pPr>
    </w:p>
    <w:p w14:paraId="2EC5CEAB" w14:textId="77777777" w:rsidR="00C811BF" w:rsidRDefault="00C811BF">
      <w:pPr>
        <w:rPr>
          <w:b/>
          <w:bCs/>
        </w:rPr>
      </w:pPr>
    </w:p>
    <w:p w14:paraId="75964505" w14:textId="77777777" w:rsidR="00C811BF" w:rsidRDefault="00C811BF">
      <w:pPr>
        <w:rPr>
          <w:b/>
          <w:bCs/>
        </w:rPr>
      </w:pPr>
    </w:p>
    <w:p w14:paraId="20E2B4EC" w14:textId="77777777" w:rsidR="00C811BF" w:rsidRDefault="00C811BF">
      <w:pPr>
        <w:rPr>
          <w:b/>
          <w:bCs/>
        </w:rPr>
      </w:pPr>
    </w:p>
    <w:p w14:paraId="34438EFD" w14:textId="77777777" w:rsidR="00C811BF" w:rsidRDefault="00C811BF">
      <w:pPr>
        <w:rPr>
          <w:b/>
          <w:bCs/>
        </w:rPr>
      </w:pPr>
    </w:p>
    <w:p w14:paraId="1ED13DCE" w14:textId="77777777" w:rsidR="00C811BF" w:rsidRDefault="00C811BF">
      <w:pPr>
        <w:rPr>
          <w:b/>
          <w:bCs/>
        </w:rPr>
      </w:pPr>
    </w:p>
    <w:p w14:paraId="5C3CBCA9" w14:textId="77777777" w:rsidR="00C811BF" w:rsidRDefault="00000000">
      <w:pPr>
        <w:spacing w:after="0" w:line="247" w:lineRule="auto"/>
        <w:ind w:left="0" w:firstLine="0"/>
      </w:pPr>
      <w:r>
        <w:rPr>
          <w:b/>
          <w:bCs/>
        </w:rPr>
        <w:t xml:space="preserve">Program 3: </w:t>
      </w:r>
      <w:r>
        <w:rPr>
          <w:b/>
          <w:bCs/>
          <w:color w:val="222222"/>
        </w:rPr>
        <w:t xml:space="preserve">Create a Package package1 having one class A contains msg method. Create second package </w:t>
      </w:r>
      <w:proofErr w:type="spellStart"/>
      <w:r>
        <w:rPr>
          <w:b/>
          <w:bCs/>
          <w:color w:val="222222"/>
        </w:rPr>
        <w:t>mypack</w:t>
      </w:r>
      <w:proofErr w:type="spellEnd"/>
      <w:r>
        <w:rPr>
          <w:b/>
          <w:bCs/>
          <w:color w:val="222222"/>
        </w:rPr>
        <w:t xml:space="preserve"> with class B, call msg method of A</w:t>
      </w:r>
    </w:p>
    <w:p w14:paraId="211E7B69" w14:textId="77777777" w:rsidR="00C811BF" w:rsidRDefault="00000000">
      <w:pPr>
        <w:rPr>
          <w:color w:val="222222"/>
        </w:rPr>
      </w:pPr>
      <w:r>
        <w:rPr>
          <w:color w:val="222222"/>
        </w:rPr>
        <w:t>class in the second package.</w:t>
      </w:r>
    </w:p>
    <w:p w14:paraId="297120B8" w14:textId="77777777" w:rsidR="00C811BF" w:rsidRDefault="00C811BF">
      <w:pPr>
        <w:rPr>
          <w:color w:val="222222"/>
        </w:rPr>
      </w:pPr>
    </w:p>
    <w:p w14:paraId="740107CF" w14:textId="77777777" w:rsidR="00C811BF" w:rsidRDefault="00000000">
      <w:r>
        <w:t>package package1;</w:t>
      </w:r>
    </w:p>
    <w:p w14:paraId="66958FA6" w14:textId="77777777" w:rsidR="00C811BF" w:rsidRDefault="00C811BF"/>
    <w:p w14:paraId="12B4D276" w14:textId="77777777" w:rsidR="00C811BF" w:rsidRDefault="00000000">
      <w:r>
        <w:t>public class A {</w:t>
      </w:r>
    </w:p>
    <w:p w14:paraId="3DFAB5B6" w14:textId="77777777" w:rsidR="00C811BF" w:rsidRDefault="00000000">
      <w:r>
        <w:t xml:space="preserve">    public void msg() {</w:t>
      </w:r>
    </w:p>
    <w:p w14:paraId="5619CD79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("Hello from package1.A!");</w:t>
      </w:r>
    </w:p>
    <w:p w14:paraId="36EC8A4D" w14:textId="77777777" w:rsidR="00C811BF" w:rsidRDefault="00000000">
      <w:r>
        <w:t xml:space="preserve">    }</w:t>
      </w:r>
    </w:p>
    <w:p w14:paraId="2B8282AB" w14:textId="77777777" w:rsidR="00C811BF" w:rsidRDefault="00000000">
      <w:r>
        <w:t>}</w:t>
      </w:r>
    </w:p>
    <w:p w14:paraId="48DB93AA" w14:textId="77777777" w:rsidR="00C811BF" w:rsidRDefault="00C811BF"/>
    <w:p w14:paraId="2ABCCDC8" w14:textId="77777777" w:rsidR="00C811BF" w:rsidRDefault="00000000"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282F3026" w14:textId="77777777" w:rsidR="00C811BF" w:rsidRDefault="00C811BF"/>
    <w:p w14:paraId="3556E803" w14:textId="77777777" w:rsidR="00C811BF" w:rsidRDefault="00000000">
      <w:r>
        <w:t>import package1.A;</w:t>
      </w:r>
    </w:p>
    <w:p w14:paraId="620F9C7F" w14:textId="77777777" w:rsidR="00C811BF" w:rsidRDefault="00C811BF"/>
    <w:p w14:paraId="0BF39313" w14:textId="77777777" w:rsidR="00C811BF" w:rsidRDefault="00000000">
      <w:r>
        <w:t>public class B {</w:t>
      </w:r>
    </w:p>
    <w:p w14:paraId="1A5DF8B3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21AB8BB" w14:textId="77777777" w:rsidR="00C811BF" w:rsidRDefault="00000000">
      <w:r>
        <w:t xml:space="preserve">        A obj = new A();</w:t>
      </w:r>
    </w:p>
    <w:p w14:paraId="762D9F45" w14:textId="77777777" w:rsidR="00C811BF" w:rsidRDefault="00000000">
      <w:r>
        <w:t xml:space="preserve">        obj.msg();</w:t>
      </w:r>
    </w:p>
    <w:p w14:paraId="4F4402E4" w14:textId="77777777" w:rsidR="00C811BF" w:rsidRDefault="00000000">
      <w:r>
        <w:t xml:space="preserve">    }</w:t>
      </w:r>
    </w:p>
    <w:p w14:paraId="7F2FC329" w14:textId="77777777" w:rsidR="00C811BF" w:rsidRDefault="00000000">
      <w:r>
        <w:t>}</w:t>
      </w:r>
    </w:p>
    <w:p w14:paraId="665EF008" w14:textId="77777777" w:rsidR="00C811BF" w:rsidRDefault="00C811BF"/>
    <w:p w14:paraId="632B51B9" w14:textId="77777777" w:rsidR="00C811BF" w:rsidRDefault="00000000">
      <w:r>
        <w:t>OUTPUT:</w:t>
      </w:r>
      <w:r>
        <w:br/>
      </w:r>
    </w:p>
    <w:p w14:paraId="0FEB18DA" w14:textId="77777777" w:rsidR="00C811BF" w:rsidRDefault="00000000">
      <w:r>
        <w:rPr>
          <w:noProof/>
        </w:rPr>
        <w:drawing>
          <wp:inline distT="0" distB="0" distL="0" distR="0" wp14:anchorId="3871DA95" wp14:editId="02DB60A5">
            <wp:extent cx="2122166" cy="379732"/>
            <wp:effectExtent l="0" t="0" r="0" b="1268"/>
            <wp:docPr id="200378023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166" cy="379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251339" w14:textId="77777777" w:rsidR="00C811BF" w:rsidRDefault="00C811BF">
      <w:pPr>
        <w:rPr>
          <w:b/>
          <w:bCs/>
        </w:rPr>
      </w:pPr>
    </w:p>
    <w:p w14:paraId="2E5F5C1B" w14:textId="77777777" w:rsidR="00C811BF" w:rsidRDefault="00C811BF">
      <w:pPr>
        <w:rPr>
          <w:b/>
          <w:bCs/>
        </w:rPr>
      </w:pPr>
    </w:p>
    <w:p w14:paraId="1B5D4EF4" w14:textId="77777777" w:rsidR="00C811BF" w:rsidRDefault="00C811BF">
      <w:pPr>
        <w:rPr>
          <w:b/>
          <w:bCs/>
        </w:rPr>
      </w:pPr>
    </w:p>
    <w:p w14:paraId="65AAA3A1" w14:textId="77777777" w:rsidR="00C811BF" w:rsidRDefault="00C811BF">
      <w:pPr>
        <w:rPr>
          <w:b/>
          <w:bCs/>
        </w:rPr>
      </w:pPr>
    </w:p>
    <w:p w14:paraId="5E545225" w14:textId="77777777" w:rsidR="00C811BF" w:rsidRDefault="00C811BF">
      <w:pPr>
        <w:rPr>
          <w:b/>
          <w:bCs/>
        </w:rPr>
      </w:pPr>
    </w:p>
    <w:p w14:paraId="63E03C8A" w14:textId="77777777" w:rsidR="00C811BF" w:rsidRDefault="00C811BF">
      <w:pPr>
        <w:rPr>
          <w:b/>
          <w:bCs/>
        </w:rPr>
      </w:pPr>
    </w:p>
    <w:p w14:paraId="2C7F77F0" w14:textId="77777777" w:rsidR="00C811BF" w:rsidRDefault="00C811BF">
      <w:pPr>
        <w:rPr>
          <w:b/>
          <w:bCs/>
        </w:rPr>
      </w:pPr>
    </w:p>
    <w:p w14:paraId="31290B0E" w14:textId="77777777" w:rsidR="00C811BF" w:rsidRDefault="00C811BF">
      <w:pPr>
        <w:rPr>
          <w:b/>
          <w:bCs/>
        </w:rPr>
      </w:pPr>
    </w:p>
    <w:p w14:paraId="0E99DBE6" w14:textId="77777777" w:rsidR="00C811BF" w:rsidRDefault="00C811BF">
      <w:pPr>
        <w:rPr>
          <w:b/>
          <w:bCs/>
        </w:rPr>
      </w:pPr>
    </w:p>
    <w:p w14:paraId="3F95C8CB" w14:textId="77777777" w:rsidR="00C811BF" w:rsidRDefault="00C811BF">
      <w:pPr>
        <w:rPr>
          <w:b/>
          <w:bCs/>
        </w:rPr>
      </w:pPr>
    </w:p>
    <w:p w14:paraId="7044DD19" w14:textId="77777777" w:rsidR="00C811BF" w:rsidRDefault="00C811BF">
      <w:pPr>
        <w:rPr>
          <w:b/>
          <w:bCs/>
        </w:rPr>
      </w:pPr>
    </w:p>
    <w:p w14:paraId="1CE3019E" w14:textId="77777777" w:rsidR="00C811BF" w:rsidRDefault="00C811BF">
      <w:pPr>
        <w:rPr>
          <w:b/>
          <w:bCs/>
        </w:rPr>
      </w:pPr>
    </w:p>
    <w:p w14:paraId="4BC1D5DA" w14:textId="77777777" w:rsidR="00C811BF" w:rsidRDefault="00C811BF">
      <w:pPr>
        <w:rPr>
          <w:b/>
          <w:bCs/>
        </w:rPr>
      </w:pPr>
    </w:p>
    <w:p w14:paraId="6635E2A9" w14:textId="77777777" w:rsidR="00C811BF" w:rsidRDefault="00C811BF">
      <w:pPr>
        <w:rPr>
          <w:b/>
          <w:bCs/>
        </w:rPr>
      </w:pPr>
    </w:p>
    <w:p w14:paraId="3C455EC3" w14:textId="77777777" w:rsidR="00C811BF" w:rsidRDefault="00C811BF">
      <w:pPr>
        <w:rPr>
          <w:b/>
          <w:bCs/>
        </w:rPr>
      </w:pPr>
    </w:p>
    <w:p w14:paraId="4C5131DC" w14:textId="77777777" w:rsidR="00C811BF" w:rsidRDefault="00C811BF">
      <w:pPr>
        <w:rPr>
          <w:b/>
          <w:bCs/>
        </w:rPr>
      </w:pPr>
    </w:p>
    <w:p w14:paraId="61F2A8A6" w14:textId="77777777" w:rsidR="00C811BF" w:rsidRDefault="00C811BF">
      <w:pPr>
        <w:rPr>
          <w:b/>
          <w:bCs/>
        </w:rPr>
      </w:pPr>
    </w:p>
    <w:p w14:paraId="353CDF71" w14:textId="77777777" w:rsidR="00C811BF" w:rsidRDefault="00000000">
      <w:pPr>
        <w:spacing w:after="0" w:line="247" w:lineRule="auto"/>
        <w:ind w:left="0" w:firstLine="0"/>
      </w:pPr>
      <w:r>
        <w:rPr>
          <w:b/>
          <w:bCs/>
        </w:rPr>
        <w:t xml:space="preserve">Program 4: </w:t>
      </w:r>
      <w:r>
        <w:rPr>
          <w:b/>
          <w:bCs/>
          <w:color w:val="222222"/>
        </w:rPr>
        <w:t>Write a Java program of create Interface GHI having print method which extends another Interface XYZ having a show method. (create Interface extends another Interface program).</w:t>
      </w:r>
    </w:p>
    <w:p w14:paraId="7B54C48B" w14:textId="77777777" w:rsidR="00C811BF" w:rsidRDefault="00C811BF">
      <w:pPr>
        <w:rPr>
          <w:b/>
          <w:bCs/>
        </w:rPr>
      </w:pPr>
    </w:p>
    <w:p w14:paraId="7E05082C" w14:textId="77777777" w:rsidR="00C811BF" w:rsidRDefault="00000000">
      <w:r>
        <w:t>interface XYZ {</w:t>
      </w:r>
    </w:p>
    <w:p w14:paraId="22176D9B" w14:textId="77777777" w:rsidR="00C811BF" w:rsidRDefault="00000000">
      <w:r>
        <w:t xml:space="preserve">    void show();</w:t>
      </w:r>
    </w:p>
    <w:p w14:paraId="77D4A341" w14:textId="77777777" w:rsidR="00C811BF" w:rsidRDefault="00000000">
      <w:r>
        <w:t>}</w:t>
      </w:r>
    </w:p>
    <w:p w14:paraId="3387ED8C" w14:textId="77777777" w:rsidR="00C811BF" w:rsidRDefault="00C811BF"/>
    <w:p w14:paraId="00B0F44C" w14:textId="77777777" w:rsidR="00C811BF" w:rsidRDefault="00000000">
      <w:r>
        <w:t>interface GHI extends XYZ {</w:t>
      </w:r>
    </w:p>
    <w:p w14:paraId="1F98B252" w14:textId="77777777" w:rsidR="00C811BF" w:rsidRDefault="00000000">
      <w:r>
        <w:t xml:space="preserve">    void print();</w:t>
      </w:r>
    </w:p>
    <w:p w14:paraId="3FFDBBCC" w14:textId="77777777" w:rsidR="00C811BF" w:rsidRDefault="00000000">
      <w:r>
        <w:t>}</w:t>
      </w:r>
    </w:p>
    <w:p w14:paraId="041A5572" w14:textId="77777777" w:rsidR="00C811BF" w:rsidRDefault="00C811BF"/>
    <w:p w14:paraId="014CA76C" w14:textId="77777777" w:rsidR="00C811BF" w:rsidRDefault="00000000">
      <w:r>
        <w:t>public class Main {</w:t>
      </w:r>
    </w:p>
    <w:p w14:paraId="74BF85C4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7B9E7F" w14:textId="77777777" w:rsidR="00C811BF" w:rsidRDefault="00000000">
      <w:r>
        <w:t xml:space="preserve">        </w:t>
      </w:r>
      <w:proofErr w:type="spellStart"/>
      <w:r>
        <w:t>MyClass</w:t>
      </w:r>
      <w:proofErr w:type="spellEnd"/>
      <w:r>
        <w:t xml:space="preserve"> obj = new </w:t>
      </w:r>
      <w:proofErr w:type="spellStart"/>
      <w:r>
        <w:t>MyClass</w:t>
      </w:r>
      <w:proofErr w:type="spellEnd"/>
      <w:r>
        <w:t>();</w:t>
      </w:r>
    </w:p>
    <w:p w14:paraId="0B7C61E8" w14:textId="77777777" w:rsidR="00C811BF" w:rsidRDefault="00000000">
      <w:r>
        <w:t xml:space="preserve">        </w:t>
      </w:r>
      <w:proofErr w:type="spellStart"/>
      <w:r>
        <w:t>obj.show</w:t>
      </w:r>
      <w:proofErr w:type="spellEnd"/>
      <w:r>
        <w:t>();</w:t>
      </w:r>
    </w:p>
    <w:p w14:paraId="3DC4A6D2" w14:textId="77777777" w:rsidR="00C811BF" w:rsidRDefault="00000000">
      <w:r>
        <w:t xml:space="preserve">        </w:t>
      </w:r>
      <w:proofErr w:type="spellStart"/>
      <w:r>
        <w:t>obj.print</w:t>
      </w:r>
      <w:proofErr w:type="spellEnd"/>
      <w:r>
        <w:t>();</w:t>
      </w:r>
    </w:p>
    <w:p w14:paraId="3C40A034" w14:textId="77777777" w:rsidR="00C811BF" w:rsidRDefault="00000000">
      <w:r>
        <w:t xml:space="preserve">    }</w:t>
      </w:r>
    </w:p>
    <w:p w14:paraId="164EC389" w14:textId="77777777" w:rsidR="00C811BF" w:rsidRDefault="00000000">
      <w:r>
        <w:t>}</w:t>
      </w:r>
    </w:p>
    <w:p w14:paraId="66B00DAC" w14:textId="77777777" w:rsidR="00C811BF" w:rsidRDefault="00C811BF"/>
    <w:p w14:paraId="0B097473" w14:textId="77777777" w:rsidR="00C811BF" w:rsidRDefault="00000000">
      <w:r>
        <w:t xml:space="preserve">class </w:t>
      </w:r>
      <w:proofErr w:type="spellStart"/>
      <w:r>
        <w:t>MyClass</w:t>
      </w:r>
      <w:proofErr w:type="spellEnd"/>
      <w:r>
        <w:t xml:space="preserve"> implements GHI {</w:t>
      </w:r>
    </w:p>
    <w:p w14:paraId="04C52803" w14:textId="77777777" w:rsidR="00C811BF" w:rsidRDefault="00000000">
      <w:r>
        <w:t xml:space="preserve">    public void show() {</w:t>
      </w:r>
    </w:p>
    <w:p w14:paraId="1A9CB277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("Hello from show method!");</w:t>
      </w:r>
    </w:p>
    <w:p w14:paraId="08773BA0" w14:textId="77777777" w:rsidR="00C811BF" w:rsidRDefault="00000000">
      <w:r>
        <w:t xml:space="preserve">    }</w:t>
      </w:r>
    </w:p>
    <w:p w14:paraId="61372C09" w14:textId="77777777" w:rsidR="00C811BF" w:rsidRDefault="00C811BF"/>
    <w:p w14:paraId="1CA136FA" w14:textId="77777777" w:rsidR="00C811BF" w:rsidRDefault="00000000">
      <w:r>
        <w:t xml:space="preserve">    public void print() {</w:t>
      </w:r>
    </w:p>
    <w:p w14:paraId="6FC6E943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("Hello from print method!");</w:t>
      </w:r>
    </w:p>
    <w:p w14:paraId="3CEFA461" w14:textId="77777777" w:rsidR="00C811BF" w:rsidRDefault="00000000">
      <w:r>
        <w:t xml:space="preserve">    }</w:t>
      </w:r>
    </w:p>
    <w:p w14:paraId="5081EC96" w14:textId="77777777" w:rsidR="00C811BF" w:rsidRDefault="00000000">
      <w:r>
        <w:t>}</w:t>
      </w:r>
    </w:p>
    <w:p w14:paraId="235E1E0C" w14:textId="77777777" w:rsidR="00C811BF" w:rsidRDefault="00C811BF"/>
    <w:p w14:paraId="6CB366E2" w14:textId="77777777" w:rsidR="00C811BF" w:rsidRDefault="00000000">
      <w:r>
        <w:t>OUTPUT:</w:t>
      </w:r>
    </w:p>
    <w:p w14:paraId="397ED29B" w14:textId="77777777" w:rsidR="00C811BF" w:rsidRDefault="00C811BF"/>
    <w:p w14:paraId="51624A5E" w14:textId="77777777" w:rsidR="00C811BF" w:rsidRDefault="00000000">
      <w:r>
        <w:rPr>
          <w:noProof/>
        </w:rPr>
        <w:drawing>
          <wp:inline distT="0" distB="0" distL="0" distR="0" wp14:anchorId="35175D9A" wp14:editId="5C6EB79C">
            <wp:extent cx="2156456" cy="422910"/>
            <wp:effectExtent l="0" t="0" r="0" b="0"/>
            <wp:docPr id="170397823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56" cy="4229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CBCB9E" w14:textId="77777777" w:rsidR="00C811BF" w:rsidRDefault="00C811BF"/>
    <w:p w14:paraId="1F4F5394" w14:textId="77777777" w:rsidR="00C811BF" w:rsidRDefault="00C811BF"/>
    <w:p w14:paraId="41460CD0" w14:textId="77777777" w:rsidR="00C811BF" w:rsidRDefault="00C811BF"/>
    <w:p w14:paraId="37665C4F" w14:textId="77777777" w:rsidR="00C811BF" w:rsidRDefault="00C811BF"/>
    <w:p w14:paraId="6CF006E2" w14:textId="77777777" w:rsidR="00C811BF" w:rsidRDefault="00C811BF"/>
    <w:p w14:paraId="4F44F12E" w14:textId="77777777" w:rsidR="00C811BF" w:rsidRDefault="00C811BF"/>
    <w:p w14:paraId="22E54CE7" w14:textId="77777777" w:rsidR="00C811BF" w:rsidRDefault="00C811BF"/>
    <w:p w14:paraId="51C3EF91" w14:textId="77777777" w:rsidR="00C811BF" w:rsidRDefault="00C811BF"/>
    <w:p w14:paraId="64CA699C" w14:textId="77777777" w:rsidR="00C811BF" w:rsidRDefault="00C811BF"/>
    <w:p w14:paraId="44428101" w14:textId="77777777" w:rsidR="00C811BF" w:rsidRDefault="00C811BF"/>
    <w:p w14:paraId="465BDC74" w14:textId="77777777" w:rsidR="00C811BF" w:rsidRDefault="00C811BF"/>
    <w:p w14:paraId="4D2526DB" w14:textId="77777777" w:rsidR="00C811BF" w:rsidRDefault="00000000">
      <w:r>
        <w:rPr>
          <w:b/>
          <w:bCs/>
        </w:rPr>
        <w:t xml:space="preserve">Program 5: </w:t>
      </w:r>
      <w:r>
        <w:rPr>
          <w:b/>
          <w:bCs/>
          <w:color w:val="222222"/>
        </w:rPr>
        <w:t>Create Constructor with accepting two numbers and perform any two types of constructor.</w:t>
      </w:r>
    </w:p>
    <w:p w14:paraId="25507BCC" w14:textId="77777777" w:rsidR="00C811BF" w:rsidRDefault="00C811BF">
      <w:pPr>
        <w:rPr>
          <w:color w:val="222222"/>
        </w:rPr>
      </w:pPr>
    </w:p>
    <w:p w14:paraId="1BAA0B97" w14:textId="77777777" w:rsidR="00C811BF" w:rsidRDefault="00000000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658B6876" w14:textId="77777777" w:rsidR="00C811BF" w:rsidRDefault="00000000">
      <w:r>
        <w:t xml:space="preserve">    int num1;</w:t>
      </w:r>
    </w:p>
    <w:p w14:paraId="30335115" w14:textId="77777777" w:rsidR="00C811BF" w:rsidRDefault="00000000">
      <w:r>
        <w:t xml:space="preserve">    int num2;</w:t>
      </w:r>
    </w:p>
    <w:p w14:paraId="3BBA60C8" w14:textId="77777777" w:rsidR="00C811BF" w:rsidRDefault="00C811BF"/>
    <w:p w14:paraId="781F9D70" w14:textId="77777777" w:rsidR="00C811BF" w:rsidRDefault="00000000">
      <w:r>
        <w:t xml:space="preserve">public </w:t>
      </w:r>
      <w:proofErr w:type="spellStart"/>
      <w:r>
        <w:t>MyClass</w:t>
      </w:r>
      <w:proofErr w:type="spellEnd"/>
      <w:r>
        <w:t>(int n1, int n2) {</w:t>
      </w:r>
    </w:p>
    <w:p w14:paraId="6FE7C826" w14:textId="77777777" w:rsidR="00C811BF" w:rsidRDefault="00000000">
      <w:r>
        <w:t xml:space="preserve">        num1 = n1;</w:t>
      </w:r>
    </w:p>
    <w:p w14:paraId="29F63A64" w14:textId="77777777" w:rsidR="00C811BF" w:rsidRDefault="00000000">
      <w:r>
        <w:t xml:space="preserve">        num2 = n2;</w:t>
      </w:r>
    </w:p>
    <w:p w14:paraId="662AC70C" w14:textId="77777777" w:rsidR="00C811BF" w:rsidRDefault="00000000">
      <w:r>
        <w:t xml:space="preserve">    }</w:t>
      </w:r>
    </w:p>
    <w:p w14:paraId="12230475" w14:textId="77777777" w:rsidR="00C811BF" w:rsidRDefault="00C811BF"/>
    <w:p w14:paraId="646EC1F6" w14:textId="77777777" w:rsidR="00C811BF" w:rsidRDefault="00000000">
      <w:r>
        <w:tab/>
        <w:t xml:space="preserve">public </w:t>
      </w:r>
      <w:proofErr w:type="spellStart"/>
      <w:r>
        <w:t>MyClass</w:t>
      </w:r>
      <w:proofErr w:type="spellEnd"/>
      <w:r>
        <w:t>() {</w:t>
      </w:r>
    </w:p>
    <w:p w14:paraId="0813E2D2" w14:textId="77777777" w:rsidR="00C811BF" w:rsidRDefault="00000000">
      <w:r>
        <w:t xml:space="preserve">        num1 = 0;</w:t>
      </w:r>
    </w:p>
    <w:p w14:paraId="7DF14DB4" w14:textId="77777777" w:rsidR="00C811BF" w:rsidRDefault="00000000">
      <w:r>
        <w:t xml:space="preserve">        num2 = 0;</w:t>
      </w:r>
    </w:p>
    <w:p w14:paraId="2D3EF42B" w14:textId="77777777" w:rsidR="00C811BF" w:rsidRDefault="00000000">
      <w:r>
        <w:t xml:space="preserve">    }</w:t>
      </w:r>
    </w:p>
    <w:p w14:paraId="6329E02C" w14:textId="77777777" w:rsidR="00C811BF" w:rsidRDefault="00C811BF"/>
    <w:p w14:paraId="5889EDEC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794CD4" w14:textId="77777777" w:rsidR="00C811BF" w:rsidRDefault="00000000">
      <w:r>
        <w:t xml:space="preserve">        </w:t>
      </w:r>
      <w:proofErr w:type="spellStart"/>
      <w:r>
        <w:t>MyClass</w:t>
      </w:r>
      <w:proofErr w:type="spellEnd"/>
      <w:r>
        <w:t xml:space="preserve"> obj1 = new </w:t>
      </w:r>
      <w:proofErr w:type="spellStart"/>
      <w:r>
        <w:t>MyClass</w:t>
      </w:r>
      <w:proofErr w:type="spellEnd"/>
      <w:r>
        <w:t>(10, 20);</w:t>
      </w:r>
    </w:p>
    <w:p w14:paraId="4E852F8A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("num1: " + obj1.num1 + ", num2: " + obj1.num2);</w:t>
      </w:r>
    </w:p>
    <w:p w14:paraId="667DA8C2" w14:textId="77777777" w:rsidR="00C811BF" w:rsidRDefault="00C811BF"/>
    <w:p w14:paraId="7DBFFC54" w14:textId="77777777" w:rsidR="00C811BF" w:rsidRDefault="00000000">
      <w:r>
        <w:t xml:space="preserve">        </w:t>
      </w:r>
      <w:proofErr w:type="spellStart"/>
      <w:r>
        <w:t>MyClass</w:t>
      </w:r>
      <w:proofErr w:type="spellEnd"/>
      <w:r>
        <w:t xml:space="preserve"> obj2 = new </w:t>
      </w:r>
      <w:proofErr w:type="spellStart"/>
      <w:r>
        <w:t>MyClass</w:t>
      </w:r>
      <w:proofErr w:type="spellEnd"/>
      <w:r>
        <w:t>();</w:t>
      </w:r>
    </w:p>
    <w:p w14:paraId="49402B42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("num1: " + obj2.num1 + ", num2: " + obj2.num2);</w:t>
      </w:r>
    </w:p>
    <w:p w14:paraId="3DC86FD9" w14:textId="77777777" w:rsidR="00C811BF" w:rsidRDefault="00000000">
      <w:r>
        <w:t xml:space="preserve">    }</w:t>
      </w:r>
    </w:p>
    <w:p w14:paraId="4D77AEC0" w14:textId="77777777" w:rsidR="00C811BF" w:rsidRDefault="00000000">
      <w:r>
        <w:t>}</w:t>
      </w:r>
    </w:p>
    <w:p w14:paraId="0377CA34" w14:textId="77777777" w:rsidR="00C811BF" w:rsidRDefault="00C811BF"/>
    <w:p w14:paraId="2594E730" w14:textId="77777777" w:rsidR="00C811BF" w:rsidRDefault="00000000">
      <w:r>
        <w:t>OUTPUT:</w:t>
      </w:r>
    </w:p>
    <w:p w14:paraId="5C75DC0D" w14:textId="77777777" w:rsidR="00C811BF" w:rsidRDefault="00C811BF"/>
    <w:p w14:paraId="3087C0BB" w14:textId="77777777" w:rsidR="00C811BF" w:rsidRDefault="00000000">
      <w:r>
        <w:rPr>
          <w:noProof/>
        </w:rPr>
        <w:drawing>
          <wp:inline distT="0" distB="0" distL="0" distR="0" wp14:anchorId="1E86C446" wp14:editId="33247AC9">
            <wp:extent cx="1751332" cy="370844"/>
            <wp:effectExtent l="0" t="0" r="1268" b="0"/>
            <wp:docPr id="174457630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1332" cy="3708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F98FE3" w14:textId="77777777" w:rsidR="00C811BF" w:rsidRDefault="00C811BF"/>
    <w:p w14:paraId="1B11DC05" w14:textId="77777777" w:rsidR="00C811BF" w:rsidRDefault="00C811BF"/>
    <w:p w14:paraId="17327C84" w14:textId="77777777" w:rsidR="00C811BF" w:rsidRDefault="00C811BF"/>
    <w:p w14:paraId="06DF9F7C" w14:textId="77777777" w:rsidR="00C811BF" w:rsidRDefault="00C811BF"/>
    <w:p w14:paraId="4BF60F1E" w14:textId="77777777" w:rsidR="00C811BF" w:rsidRDefault="00C811BF"/>
    <w:p w14:paraId="39AEDF25" w14:textId="77777777" w:rsidR="00C811BF" w:rsidRDefault="00C811BF"/>
    <w:p w14:paraId="04B361D7" w14:textId="77777777" w:rsidR="00C811BF" w:rsidRDefault="00C811BF"/>
    <w:p w14:paraId="70BD2EF3" w14:textId="77777777" w:rsidR="00C811BF" w:rsidRDefault="00C811BF"/>
    <w:p w14:paraId="24BF02CF" w14:textId="77777777" w:rsidR="00C811BF" w:rsidRDefault="00C811BF"/>
    <w:p w14:paraId="4EDB93A5" w14:textId="77777777" w:rsidR="00C811BF" w:rsidRDefault="00C811BF"/>
    <w:p w14:paraId="58BBEF9D" w14:textId="77777777" w:rsidR="00C811BF" w:rsidRDefault="00C811BF"/>
    <w:p w14:paraId="3CE44F99" w14:textId="77777777" w:rsidR="00C811BF" w:rsidRDefault="00C811BF"/>
    <w:p w14:paraId="1DCE7A33" w14:textId="77777777" w:rsidR="00C811BF" w:rsidRDefault="00C811BF"/>
    <w:p w14:paraId="1532B34C" w14:textId="77777777" w:rsidR="00C811BF" w:rsidRDefault="00C811BF"/>
    <w:p w14:paraId="551529FF" w14:textId="77777777" w:rsidR="00C811BF" w:rsidRDefault="00C811BF"/>
    <w:p w14:paraId="27F90F1A" w14:textId="77777777" w:rsidR="00C811BF" w:rsidRDefault="00000000">
      <w:r>
        <w:rPr>
          <w:b/>
          <w:bCs/>
        </w:rPr>
        <w:t xml:space="preserve">Program 6: </w:t>
      </w:r>
      <w:r>
        <w:rPr>
          <w:b/>
          <w:bCs/>
          <w:color w:val="222222"/>
        </w:rPr>
        <w:t>Write a Java program to test any one Build in exception and one user defined exception.</w:t>
      </w:r>
    </w:p>
    <w:p w14:paraId="18C52EC4" w14:textId="77777777" w:rsidR="00C811BF" w:rsidRDefault="00C811BF">
      <w:pPr>
        <w:rPr>
          <w:color w:val="222222"/>
        </w:rPr>
      </w:pPr>
    </w:p>
    <w:p w14:paraId="5F9FD245" w14:textId="77777777" w:rsidR="00C811BF" w:rsidRDefault="00000000">
      <w:r>
        <w:t xml:space="preserve">public class </w:t>
      </w:r>
      <w:proofErr w:type="spellStart"/>
      <w:r>
        <w:t>ExceptionTest</w:t>
      </w:r>
      <w:proofErr w:type="spellEnd"/>
      <w:r>
        <w:t xml:space="preserve"> {</w:t>
      </w:r>
    </w:p>
    <w:p w14:paraId="11527C55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78857F" w14:textId="77777777" w:rsidR="00C811BF" w:rsidRDefault="00000000">
      <w:r>
        <w:t xml:space="preserve">        try {</w:t>
      </w:r>
    </w:p>
    <w:p w14:paraId="3EA630F4" w14:textId="77777777" w:rsidR="00C811BF" w:rsidRDefault="00000000">
      <w:r>
        <w:t xml:space="preserve">            int[] </w:t>
      </w:r>
      <w:proofErr w:type="spellStart"/>
      <w:r>
        <w:t>arr</w:t>
      </w:r>
      <w:proofErr w:type="spellEnd"/>
      <w:r>
        <w:t xml:space="preserve"> = new int[5];</w:t>
      </w:r>
    </w:p>
    <w:p w14:paraId="08B0D5FD" w14:textId="77777777" w:rsidR="00C811BF" w:rsidRDefault="00000000">
      <w:r>
        <w:t xml:space="preserve">            </w:t>
      </w:r>
      <w:proofErr w:type="spellStart"/>
      <w:r>
        <w:t>arr</w:t>
      </w:r>
      <w:proofErr w:type="spellEnd"/>
      <w:r>
        <w:t>[10] = 50;</w:t>
      </w:r>
    </w:p>
    <w:p w14:paraId="030DFA1E" w14:textId="77777777" w:rsidR="00C811BF" w:rsidRDefault="00000000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4A411502" w14:textId="77777777" w:rsidR="00C811BF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("Caught </w:t>
      </w:r>
      <w:proofErr w:type="spellStart"/>
      <w:r>
        <w:t>ArrayIndexOutOfBoundsException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14:paraId="3DCFCBD7" w14:textId="77777777" w:rsidR="00C811BF" w:rsidRDefault="00000000">
      <w:r>
        <w:t xml:space="preserve">        }</w:t>
      </w:r>
    </w:p>
    <w:p w14:paraId="67CBC6FA" w14:textId="77777777" w:rsidR="00C811BF" w:rsidRDefault="00C811BF"/>
    <w:p w14:paraId="0F9D56CA" w14:textId="77777777" w:rsidR="00C811BF" w:rsidRDefault="00000000">
      <w:r>
        <w:t xml:space="preserve">        try {</w:t>
      </w:r>
    </w:p>
    <w:p w14:paraId="2217416D" w14:textId="77777777" w:rsidR="00C811BF" w:rsidRDefault="00000000">
      <w:r>
        <w:t xml:space="preserve">            throw new </w:t>
      </w:r>
      <w:proofErr w:type="spellStart"/>
      <w:r>
        <w:t>MyException</w:t>
      </w:r>
      <w:proofErr w:type="spellEnd"/>
      <w:r>
        <w:t>("This is a custom exception.");</w:t>
      </w:r>
    </w:p>
    <w:p w14:paraId="7135B55B" w14:textId="77777777" w:rsidR="00C811BF" w:rsidRDefault="00000000">
      <w:r>
        <w:t xml:space="preserve">        } catch (</w:t>
      </w:r>
      <w:proofErr w:type="spellStart"/>
      <w:r>
        <w:t>MyException</w:t>
      </w:r>
      <w:proofErr w:type="spellEnd"/>
      <w:r>
        <w:t xml:space="preserve"> e) {</w:t>
      </w:r>
    </w:p>
    <w:p w14:paraId="347B5E31" w14:textId="77777777" w:rsidR="00C811BF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("Caught </w:t>
      </w:r>
      <w:proofErr w:type="spellStart"/>
      <w:r>
        <w:t>MyException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14:paraId="7BD95AA2" w14:textId="77777777" w:rsidR="00C811BF" w:rsidRDefault="00000000">
      <w:r>
        <w:t xml:space="preserve">        }</w:t>
      </w:r>
    </w:p>
    <w:p w14:paraId="5C76FB13" w14:textId="77777777" w:rsidR="00C811BF" w:rsidRDefault="00000000">
      <w:r>
        <w:t xml:space="preserve">    }</w:t>
      </w:r>
    </w:p>
    <w:p w14:paraId="5B8AFC6A" w14:textId="77777777" w:rsidR="00C811BF" w:rsidRDefault="00000000">
      <w:r>
        <w:t>}</w:t>
      </w:r>
    </w:p>
    <w:p w14:paraId="7E0259A7" w14:textId="77777777" w:rsidR="00C811BF" w:rsidRDefault="00C811BF"/>
    <w:p w14:paraId="3B365221" w14:textId="77777777" w:rsidR="00C811BF" w:rsidRDefault="00000000">
      <w:r>
        <w:t xml:space="preserve">class </w:t>
      </w:r>
      <w:proofErr w:type="spellStart"/>
      <w:r>
        <w:t>MyException</w:t>
      </w:r>
      <w:proofErr w:type="spellEnd"/>
      <w:r>
        <w:t xml:space="preserve"> extends Exception {</w:t>
      </w:r>
    </w:p>
    <w:p w14:paraId="2DF99C93" w14:textId="77777777" w:rsidR="00C811BF" w:rsidRDefault="00000000">
      <w:r>
        <w:t xml:space="preserve">    public </w:t>
      </w:r>
      <w:proofErr w:type="spellStart"/>
      <w:r>
        <w:t>MyException</w:t>
      </w:r>
      <w:proofErr w:type="spellEnd"/>
      <w:r>
        <w:t>(String message) {</w:t>
      </w:r>
    </w:p>
    <w:p w14:paraId="5BF86C0C" w14:textId="77777777" w:rsidR="00C811BF" w:rsidRDefault="00000000">
      <w:r>
        <w:t xml:space="preserve">        super(message);</w:t>
      </w:r>
    </w:p>
    <w:p w14:paraId="6455EE7C" w14:textId="77777777" w:rsidR="00C811BF" w:rsidRDefault="00000000">
      <w:r>
        <w:t xml:space="preserve">    }</w:t>
      </w:r>
    </w:p>
    <w:p w14:paraId="4FAAFAFD" w14:textId="77777777" w:rsidR="00C811BF" w:rsidRDefault="00000000">
      <w:r>
        <w:t>}</w:t>
      </w:r>
    </w:p>
    <w:p w14:paraId="6D6BA3FC" w14:textId="77777777" w:rsidR="00C811BF" w:rsidRDefault="00C811BF"/>
    <w:p w14:paraId="557EDFD9" w14:textId="77777777" w:rsidR="00C811BF" w:rsidRDefault="00000000">
      <w:r>
        <w:t>OUPUT:</w:t>
      </w:r>
    </w:p>
    <w:p w14:paraId="7F5E77D9" w14:textId="77777777" w:rsidR="00C811BF" w:rsidRDefault="00C811BF"/>
    <w:p w14:paraId="6628AEE0" w14:textId="77777777" w:rsidR="00C811BF" w:rsidRDefault="00000000">
      <w:r>
        <w:rPr>
          <w:noProof/>
        </w:rPr>
        <w:drawing>
          <wp:inline distT="0" distB="0" distL="0" distR="0" wp14:anchorId="19874431" wp14:editId="754FD71A">
            <wp:extent cx="6470010" cy="440055"/>
            <wp:effectExtent l="0" t="0" r="6990" b="0"/>
            <wp:docPr id="6391256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0010" cy="4400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C9A8B5" w14:textId="77777777" w:rsidR="00C811BF" w:rsidRDefault="00C811BF"/>
    <w:p w14:paraId="7059FFB8" w14:textId="77777777" w:rsidR="00C811BF" w:rsidRDefault="00C811BF"/>
    <w:p w14:paraId="47B41920" w14:textId="77777777" w:rsidR="00C811BF" w:rsidRDefault="00C811BF"/>
    <w:p w14:paraId="6334AE06" w14:textId="77777777" w:rsidR="00C811BF" w:rsidRDefault="00C811BF"/>
    <w:p w14:paraId="77050E5E" w14:textId="77777777" w:rsidR="00C811BF" w:rsidRDefault="00C811BF"/>
    <w:p w14:paraId="18052576" w14:textId="77777777" w:rsidR="00C811BF" w:rsidRDefault="00C811BF"/>
    <w:p w14:paraId="187AD658" w14:textId="77777777" w:rsidR="00C811BF" w:rsidRDefault="00C811BF"/>
    <w:p w14:paraId="3B7DA378" w14:textId="77777777" w:rsidR="00C811BF" w:rsidRDefault="00C811BF"/>
    <w:p w14:paraId="5DF50098" w14:textId="77777777" w:rsidR="00C811BF" w:rsidRDefault="00C811BF"/>
    <w:p w14:paraId="1B24A46F" w14:textId="77777777" w:rsidR="00C811BF" w:rsidRDefault="00C811BF"/>
    <w:p w14:paraId="67C4E84D" w14:textId="77777777" w:rsidR="00C811BF" w:rsidRDefault="00C811BF"/>
    <w:p w14:paraId="0810B1BC" w14:textId="77777777" w:rsidR="00C811BF" w:rsidRDefault="00C811BF"/>
    <w:p w14:paraId="037F3206" w14:textId="77777777" w:rsidR="00C811BF" w:rsidRDefault="00C811BF"/>
    <w:p w14:paraId="41AEB08D" w14:textId="77777777" w:rsidR="00C811BF" w:rsidRDefault="00000000">
      <w:r>
        <w:rPr>
          <w:b/>
          <w:bCs/>
        </w:rPr>
        <w:lastRenderedPageBreak/>
        <w:t xml:space="preserve">Program 7: </w:t>
      </w:r>
      <w:r>
        <w:rPr>
          <w:b/>
          <w:bCs/>
          <w:color w:val="222222"/>
        </w:rPr>
        <w:t xml:space="preserve">Write a program to create </w:t>
      </w:r>
      <w:proofErr w:type="spellStart"/>
      <w:r>
        <w:rPr>
          <w:b/>
          <w:bCs/>
          <w:color w:val="222222"/>
        </w:rPr>
        <w:t>dmart</w:t>
      </w:r>
      <w:proofErr w:type="spellEnd"/>
      <w:r>
        <w:rPr>
          <w:b/>
          <w:bCs/>
          <w:color w:val="222222"/>
        </w:rPr>
        <w:t xml:space="preserve"> class with accepting values of product </w:t>
      </w:r>
      <w:proofErr w:type="spellStart"/>
      <w:r>
        <w:rPr>
          <w:b/>
          <w:bCs/>
          <w:color w:val="222222"/>
        </w:rPr>
        <w:t>id,name,rate</w:t>
      </w:r>
      <w:proofErr w:type="spellEnd"/>
      <w:r>
        <w:rPr>
          <w:b/>
          <w:bCs/>
          <w:color w:val="222222"/>
        </w:rPr>
        <w:t xml:space="preserve"> and quantity and calculate payable amt with discount If amt 5000-3000 =20 %, 3000-2000 =15%, 2000-1000=10% , Otherwise no discount.</w:t>
      </w:r>
    </w:p>
    <w:p w14:paraId="65B7D6AE" w14:textId="77777777" w:rsidR="00C811BF" w:rsidRDefault="00C811BF">
      <w:pPr>
        <w:rPr>
          <w:color w:val="222222"/>
        </w:rPr>
      </w:pPr>
    </w:p>
    <w:p w14:paraId="58B3B9A9" w14:textId="77777777" w:rsidR="00C811BF" w:rsidRDefault="00000000">
      <w:r>
        <w:t xml:space="preserve">public class </w:t>
      </w:r>
      <w:proofErr w:type="spellStart"/>
      <w:r>
        <w:t>Dmart</w:t>
      </w:r>
      <w:proofErr w:type="spellEnd"/>
      <w:r>
        <w:t xml:space="preserve"> {</w:t>
      </w:r>
    </w:p>
    <w:p w14:paraId="01E66A2E" w14:textId="77777777" w:rsidR="00C811BF" w:rsidRDefault="00000000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7F841BC2" w14:textId="77777777" w:rsidR="00C811BF" w:rsidRDefault="00000000">
      <w:r>
        <w:t xml:space="preserve">    String name;</w:t>
      </w:r>
    </w:p>
    <w:p w14:paraId="0A29D266" w14:textId="77777777" w:rsidR="00C811BF" w:rsidRDefault="00000000">
      <w:r>
        <w:t xml:space="preserve">    double rate;</w:t>
      </w:r>
    </w:p>
    <w:p w14:paraId="01795346" w14:textId="77777777" w:rsidR="00C811BF" w:rsidRDefault="00000000">
      <w:r>
        <w:t xml:space="preserve">    int quantity;</w:t>
      </w:r>
    </w:p>
    <w:p w14:paraId="267C4B18" w14:textId="77777777" w:rsidR="00C811BF" w:rsidRDefault="00C811BF"/>
    <w:p w14:paraId="0959A713" w14:textId="77777777" w:rsidR="00C811BF" w:rsidRDefault="00000000">
      <w:r>
        <w:t xml:space="preserve">    public </w:t>
      </w:r>
      <w:proofErr w:type="spellStart"/>
      <w:r>
        <w:t>Dmart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, String name, double rate, int quantity) {</w:t>
      </w:r>
    </w:p>
    <w:p w14:paraId="4F6B2A3A" w14:textId="77777777" w:rsidR="00C811BF" w:rsidRDefault="00000000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D3FDC9B" w14:textId="77777777" w:rsidR="00C811BF" w:rsidRDefault="00000000">
      <w:r>
        <w:t xml:space="preserve">        this.name = name;</w:t>
      </w:r>
    </w:p>
    <w:p w14:paraId="75FF0D42" w14:textId="77777777" w:rsidR="00C811BF" w:rsidRDefault="00000000">
      <w:r>
        <w:t xml:space="preserve">        </w:t>
      </w:r>
      <w:proofErr w:type="spellStart"/>
      <w:r>
        <w:t>this.rate</w:t>
      </w:r>
      <w:proofErr w:type="spellEnd"/>
      <w:r>
        <w:t xml:space="preserve"> = rate;</w:t>
      </w:r>
    </w:p>
    <w:p w14:paraId="54AC8CD8" w14:textId="77777777" w:rsidR="00C811BF" w:rsidRDefault="00000000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7AA41BA6" w14:textId="77777777" w:rsidR="00C811BF" w:rsidRDefault="00000000">
      <w:r>
        <w:t xml:space="preserve">    }</w:t>
      </w:r>
    </w:p>
    <w:p w14:paraId="04C59FB3" w14:textId="77777777" w:rsidR="00C811BF" w:rsidRDefault="00C811BF"/>
    <w:p w14:paraId="2C8C5B30" w14:textId="77777777" w:rsidR="00C811BF" w:rsidRDefault="00000000">
      <w:r>
        <w:t xml:space="preserve">    public double </w:t>
      </w:r>
      <w:proofErr w:type="spellStart"/>
      <w:r>
        <w:t>calculatePayableAmount</w:t>
      </w:r>
      <w:proofErr w:type="spellEnd"/>
      <w:r>
        <w:t>() {</w:t>
      </w:r>
    </w:p>
    <w:p w14:paraId="1F930D04" w14:textId="77777777" w:rsidR="00C811BF" w:rsidRDefault="00000000">
      <w:r>
        <w:t xml:space="preserve">        double amount = rate * quantity;</w:t>
      </w:r>
    </w:p>
    <w:p w14:paraId="67671E5A" w14:textId="77777777" w:rsidR="00C811BF" w:rsidRDefault="00000000">
      <w:r>
        <w:t xml:space="preserve">        double discount = 0.0;</w:t>
      </w:r>
    </w:p>
    <w:p w14:paraId="7A0462F8" w14:textId="77777777" w:rsidR="00C811BF" w:rsidRDefault="00C811BF"/>
    <w:p w14:paraId="1555C31A" w14:textId="77777777" w:rsidR="00C811BF" w:rsidRDefault="00000000">
      <w:r>
        <w:t xml:space="preserve">        if (amount &gt;= 5000) {</w:t>
      </w:r>
    </w:p>
    <w:p w14:paraId="162A6B6E" w14:textId="77777777" w:rsidR="00C811BF" w:rsidRDefault="00000000">
      <w:r>
        <w:t xml:space="preserve">            discount = 0.2;</w:t>
      </w:r>
    </w:p>
    <w:p w14:paraId="74680A2A" w14:textId="77777777" w:rsidR="00C811BF" w:rsidRDefault="00000000">
      <w:r>
        <w:t xml:space="preserve">        } else if (amount &gt;= 3000) {</w:t>
      </w:r>
    </w:p>
    <w:p w14:paraId="565AD7BB" w14:textId="77777777" w:rsidR="00C811BF" w:rsidRDefault="00000000">
      <w:r>
        <w:t xml:space="preserve">            discount = 0.15;</w:t>
      </w:r>
    </w:p>
    <w:p w14:paraId="7612FF1E" w14:textId="77777777" w:rsidR="00C811BF" w:rsidRDefault="00000000">
      <w:r>
        <w:t xml:space="preserve">        } else if (amount &gt;= 2000) {</w:t>
      </w:r>
    </w:p>
    <w:p w14:paraId="51D2081A" w14:textId="77777777" w:rsidR="00C811BF" w:rsidRDefault="00000000">
      <w:r>
        <w:t xml:space="preserve">            discount = 0.1;</w:t>
      </w:r>
    </w:p>
    <w:p w14:paraId="018D9DFF" w14:textId="77777777" w:rsidR="00C811BF" w:rsidRDefault="00000000">
      <w:r>
        <w:t xml:space="preserve">        }</w:t>
      </w:r>
    </w:p>
    <w:p w14:paraId="30F2FD3B" w14:textId="77777777" w:rsidR="00C811BF" w:rsidRDefault="00C811BF"/>
    <w:p w14:paraId="74E97FBF" w14:textId="77777777" w:rsidR="00C811BF" w:rsidRDefault="00000000">
      <w:r>
        <w:t xml:space="preserve">        return amount - (amount * discount);</w:t>
      </w:r>
    </w:p>
    <w:p w14:paraId="3CD6BA63" w14:textId="77777777" w:rsidR="00C811BF" w:rsidRDefault="00000000">
      <w:r>
        <w:t xml:space="preserve">    }</w:t>
      </w:r>
    </w:p>
    <w:p w14:paraId="14B92ABB" w14:textId="77777777" w:rsidR="00C811BF" w:rsidRDefault="00C811BF"/>
    <w:p w14:paraId="1EA8F558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D8E74A" w14:textId="77777777" w:rsidR="00C811BF" w:rsidRDefault="00000000">
      <w:r>
        <w:t xml:space="preserve">        </w:t>
      </w:r>
      <w:proofErr w:type="spellStart"/>
      <w:r>
        <w:t>Dmart</w:t>
      </w:r>
      <w:proofErr w:type="spellEnd"/>
      <w:r>
        <w:t xml:space="preserve"> obj = new </w:t>
      </w:r>
      <w:proofErr w:type="spellStart"/>
      <w:r>
        <w:t>Dmart</w:t>
      </w:r>
      <w:proofErr w:type="spellEnd"/>
      <w:r>
        <w:t>(1, "Product 1", 100.0, 10);</w:t>
      </w:r>
    </w:p>
    <w:p w14:paraId="662DF62B" w14:textId="77777777" w:rsidR="00C811BF" w:rsidRDefault="00000000">
      <w:r>
        <w:t xml:space="preserve">        double </w:t>
      </w:r>
      <w:proofErr w:type="spellStart"/>
      <w:r>
        <w:t>payableAmount</w:t>
      </w:r>
      <w:proofErr w:type="spellEnd"/>
      <w:r>
        <w:t xml:space="preserve"> = </w:t>
      </w:r>
      <w:proofErr w:type="spellStart"/>
      <w:r>
        <w:t>obj.calculatePayableAmount</w:t>
      </w:r>
      <w:proofErr w:type="spellEnd"/>
      <w:r>
        <w:t>();</w:t>
      </w:r>
    </w:p>
    <w:p w14:paraId="0C49CC3B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("Payable amount: " + </w:t>
      </w:r>
      <w:proofErr w:type="spellStart"/>
      <w:r>
        <w:t>payableAmount</w:t>
      </w:r>
      <w:proofErr w:type="spellEnd"/>
      <w:r>
        <w:t>);</w:t>
      </w:r>
    </w:p>
    <w:p w14:paraId="062CA989" w14:textId="77777777" w:rsidR="00C811BF" w:rsidRDefault="00000000">
      <w:r>
        <w:t xml:space="preserve">    }</w:t>
      </w:r>
    </w:p>
    <w:p w14:paraId="7A70A5C9" w14:textId="77777777" w:rsidR="00C811BF" w:rsidRDefault="00000000">
      <w:r>
        <w:t>}</w:t>
      </w:r>
    </w:p>
    <w:p w14:paraId="4E9518FD" w14:textId="77777777" w:rsidR="00C811BF" w:rsidRDefault="00C811BF"/>
    <w:p w14:paraId="48EC7D3F" w14:textId="77777777" w:rsidR="00C811BF" w:rsidRDefault="00000000">
      <w:r>
        <w:t>OUTPUT:</w:t>
      </w:r>
    </w:p>
    <w:p w14:paraId="338DC3D6" w14:textId="77777777" w:rsidR="00C811BF" w:rsidRDefault="00C811BF"/>
    <w:p w14:paraId="609EBC6F" w14:textId="77777777" w:rsidR="00C811BF" w:rsidRDefault="00000000">
      <w:r>
        <w:rPr>
          <w:noProof/>
        </w:rPr>
        <w:drawing>
          <wp:inline distT="0" distB="0" distL="0" distR="0" wp14:anchorId="12FBEF58" wp14:editId="6619AFD9">
            <wp:extent cx="2216789" cy="396877"/>
            <wp:effectExtent l="0" t="0" r="0" b="3173"/>
            <wp:docPr id="172747930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789" cy="3968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AFEA68" w14:textId="77777777" w:rsidR="00C811BF" w:rsidRDefault="00C811BF"/>
    <w:p w14:paraId="2BC069D4" w14:textId="77777777" w:rsidR="00C811BF" w:rsidRDefault="00000000">
      <w:r>
        <w:rPr>
          <w:b/>
          <w:bCs/>
        </w:rPr>
        <w:lastRenderedPageBreak/>
        <w:t xml:space="preserve">Program 8: </w:t>
      </w:r>
      <w:r>
        <w:rPr>
          <w:b/>
          <w:bCs/>
          <w:color w:val="222222"/>
        </w:rPr>
        <w:t>Write any one example of Multilevel inheritance in JAVA</w:t>
      </w:r>
    </w:p>
    <w:p w14:paraId="0FA8BFE3" w14:textId="77777777" w:rsidR="00C811BF" w:rsidRDefault="00C811BF">
      <w:pPr>
        <w:rPr>
          <w:color w:val="222222"/>
        </w:rPr>
      </w:pPr>
    </w:p>
    <w:p w14:paraId="57D62115" w14:textId="77777777" w:rsidR="00C811BF" w:rsidRDefault="00000000">
      <w:r>
        <w:t>class Animal {</w:t>
      </w:r>
    </w:p>
    <w:p w14:paraId="4CC0169E" w14:textId="77777777" w:rsidR="00C811BF" w:rsidRDefault="00000000">
      <w:r>
        <w:t xml:space="preserve">    public void eat() {</w:t>
      </w:r>
    </w:p>
    <w:p w14:paraId="00308C23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("Animal is eating.");</w:t>
      </w:r>
    </w:p>
    <w:p w14:paraId="617CBAEF" w14:textId="77777777" w:rsidR="00C811BF" w:rsidRDefault="00000000">
      <w:r>
        <w:t xml:space="preserve">    }</w:t>
      </w:r>
    </w:p>
    <w:p w14:paraId="091C40B7" w14:textId="77777777" w:rsidR="00C811BF" w:rsidRDefault="00000000">
      <w:r>
        <w:t>}</w:t>
      </w:r>
    </w:p>
    <w:p w14:paraId="1BEB5ED6" w14:textId="77777777" w:rsidR="00C811BF" w:rsidRDefault="00C811BF"/>
    <w:p w14:paraId="2FA1ED9E" w14:textId="77777777" w:rsidR="00C811BF" w:rsidRDefault="00000000">
      <w:r>
        <w:t>class Dog extends Animal {</w:t>
      </w:r>
    </w:p>
    <w:p w14:paraId="722590E0" w14:textId="77777777" w:rsidR="00C811BF" w:rsidRDefault="00000000">
      <w:r>
        <w:t xml:space="preserve">    public void bark() {</w:t>
      </w:r>
    </w:p>
    <w:p w14:paraId="2633D059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("Dog is barking.");</w:t>
      </w:r>
    </w:p>
    <w:p w14:paraId="2CCC9A42" w14:textId="77777777" w:rsidR="00C811BF" w:rsidRDefault="00000000">
      <w:r>
        <w:t xml:space="preserve">    }</w:t>
      </w:r>
    </w:p>
    <w:p w14:paraId="4046AB18" w14:textId="77777777" w:rsidR="00C811BF" w:rsidRDefault="00000000">
      <w:r>
        <w:t>}</w:t>
      </w:r>
    </w:p>
    <w:p w14:paraId="721E9EBE" w14:textId="77777777" w:rsidR="00C811BF" w:rsidRDefault="00C811BF"/>
    <w:p w14:paraId="1BBCD5DD" w14:textId="77777777" w:rsidR="00C811BF" w:rsidRDefault="00000000">
      <w:r>
        <w:t>class Labrador extends Dog {</w:t>
      </w:r>
    </w:p>
    <w:p w14:paraId="3665360F" w14:textId="77777777" w:rsidR="00C811BF" w:rsidRDefault="00000000">
      <w:r>
        <w:t xml:space="preserve">    public void color() {</w:t>
      </w:r>
    </w:p>
    <w:p w14:paraId="63D7AED2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("Labrador is brown in color.");</w:t>
      </w:r>
    </w:p>
    <w:p w14:paraId="645A922B" w14:textId="77777777" w:rsidR="00C811BF" w:rsidRDefault="00000000">
      <w:r>
        <w:t xml:space="preserve">    }</w:t>
      </w:r>
    </w:p>
    <w:p w14:paraId="01A65A56" w14:textId="77777777" w:rsidR="00C811BF" w:rsidRDefault="00000000">
      <w:r>
        <w:t>}</w:t>
      </w:r>
    </w:p>
    <w:p w14:paraId="65E43921" w14:textId="77777777" w:rsidR="00C811BF" w:rsidRDefault="00C811BF"/>
    <w:p w14:paraId="7F70A76A" w14:textId="77777777" w:rsidR="00C811BF" w:rsidRDefault="00000000">
      <w:r>
        <w:t>public class Main {</w:t>
      </w:r>
    </w:p>
    <w:p w14:paraId="1FD37F8D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FD10962" w14:textId="77777777" w:rsidR="00C811BF" w:rsidRDefault="00000000">
      <w:r>
        <w:t xml:space="preserve">        Labrador obj = new Labrador();</w:t>
      </w:r>
    </w:p>
    <w:p w14:paraId="6161C12D" w14:textId="77777777" w:rsidR="00C811BF" w:rsidRDefault="00000000">
      <w:r>
        <w:t xml:space="preserve">        </w:t>
      </w:r>
      <w:proofErr w:type="spellStart"/>
      <w:r>
        <w:t>obj.eat</w:t>
      </w:r>
      <w:proofErr w:type="spellEnd"/>
      <w:r>
        <w:t>();</w:t>
      </w:r>
    </w:p>
    <w:p w14:paraId="7E3CCD9C" w14:textId="77777777" w:rsidR="00C811BF" w:rsidRDefault="00000000">
      <w:r>
        <w:t xml:space="preserve">        </w:t>
      </w:r>
      <w:proofErr w:type="spellStart"/>
      <w:r>
        <w:t>obj.bark</w:t>
      </w:r>
      <w:proofErr w:type="spellEnd"/>
      <w:r>
        <w:t>();</w:t>
      </w:r>
    </w:p>
    <w:p w14:paraId="7DA8D9F2" w14:textId="77777777" w:rsidR="00C811BF" w:rsidRDefault="00000000">
      <w:r>
        <w:t xml:space="preserve">        </w:t>
      </w:r>
      <w:proofErr w:type="spellStart"/>
      <w:r>
        <w:t>obj.color</w:t>
      </w:r>
      <w:proofErr w:type="spellEnd"/>
      <w:r>
        <w:t>();</w:t>
      </w:r>
    </w:p>
    <w:p w14:paraId="51BE17EB" w14:textId="77777777" w:rsidR="00C811BF" w:rsidRDefault="00000000">
      <w:r>
        <w:t xml:space="preserve">    }</w:t>
      </w:r>
    </w:p>
    <w:p w14:paraId="04A867B8" w14:textId="77777777" w:rsidR="00C811BF" w:rsidRDefault="00000000">
      <w:r>
        <w:t>}</w:t>
      </w:r>
    </w:p>
    <w:p w14:paraId="4B9FAD0C" w14:textId="77777777" w:rsidR="00C811BF" w:rsidRDefault="00C811BF"/>
    <w:p w14:paraId="47BE8FD5" w14:textId="77777777" w:rsidR="00C811BF" w:rsidRDefault="00000000">
      <w:r>
        <w:t>OUTPUT:</w:t>
      </w:r>
    </w:p>
    <w:p w14:paraId="74A0BC7C" w14:textId="77777777" w:rsidR="00C811BF" w:rsidRDefault="00C811BF"/>
    <w:p w14:paraId="556BE6A5" w14:textId="77777777" w:rsidR="00C811BF" w:rsidRDefault="00000000">
      <w:r>
        <w:rPr>
          <w:noProof/>
        </w:rPr>
        <w:drawing>
          <wp:inline distT="0" distB="0" distL="0" distR="0" wp14:anchorId="027C1078" wp14:editId="6C909000">
            <wp:extent cx="2519043" cy="707388"/>
            <wp:effectExtent l="0" t="0" r="0" b="0"/>
            <wp:docPr id="203520003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3" cy="7073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7C1CB0" w14:textId="77777777" w:rsidR="00C811BF" w:rsidRDefault="00C811BF"/>
    <w:p w14:paraId="5F65501F" w14:textId="77777777" w:rsidR="00C811BF" w:rsidRDefault="00C811BF"/>
    <w:p w14:paraId="4CBF9A57" w14:textId="77777777" w:rsidR="00C811BF" w:rsidRDefault="00C811BF"/>
    <w:p w14:paraId="6D90D6B7" w14:textId="77777777" w:rsidR="00C811BF" w:rsidRDefault="00C811BF"/>
    <w:p w14:paraId="688A25E3" w14:textId="77777777" w:rsidR="00C811BF" w:rsidRDefault="00C811BF"/>
    <w:p w14:paraId="16DC559A" w14:textId="77777777" w:rsidR="00C811BF" w:rsidRDefault="00C811BF"/>
    <w:p w14:paraId="1DCCAA26" w14:textId="77777777" w:rsidR="00C811BF" w:rsidRDefault="00C811BF"/>
    <w:p w14:paraId="4FA825EE" w14:textId="77777777" w:rsidR="00C811BF" w:rsidRDefault="00C811BF"/>
    <w:p w14:paraId="00C40929" w14:textId="77777777" w:rsidR="00C811BF" w:rsidRDefault="00C811BF"/>
    <w:p w14:paraId="7BA01A5F" w14:textId="77777777" w:rsidR="00C811BF" w:rsidRDefault="00000000">
      <w:pPr>
        <w:rPr>
          <w:b/>
          <w:bCs/>
        </w:rPr>
      </w:pPr>
      <w:r>
        <w:rPr>
          <w:b/>
          <w:bCs/>
        </w:rPr>
        <w:lastRenderedPageBreak/>
        <w:t xml:space="preserve">Program 9: WAP of static, abstract class keyword in JAVA. </w:t>
      </w:r>
    </w:p>
    <w:p w14:paraId="48209C5C" w14:textId="77777777" w:rsidR="00C811BF" w:rsidRDefault="00C811BF"/>
    <w:p w14:paraId="261B3F61" w14:textId="77777777" w:rsidR="00C811BF" w:rsidRDefault="00000000">
      <w:r>
        <w:t>abstract class Shape {</w:t>
      </w:r>
    </w:p>
    <w:p w14:paraId="7E5B2A6D" w14:textId="77777777" w:rsidR="00C811BF" w:rsidRDefault="00000000">
      <w:r>
        <w:t xml:space="preserve">    public static final double PI = 3.14159;</w:t>
      </w:r>
    </w:p>
    <w:p w14:paraId="0A778EAA" w14:textId="77777777" w:rsidR="00C811BF" w:rsidRDefault="00C811BF"/>
    <w:p w14:paraId="27A8B500" w14:textId="77777777" w:rsidR="00C811BF" w:rsidRDefault="00000000">
      <w:r>
        <w:t xml:space="preserve">    public abstract double area();</w:t>
      </w:r>
    </w:p>
    <w:p w14:paraId="0E347F0B" w14:textId="77777777" w:rsidR="00C811BF" w:rsidRDefault="00000000">
      <w:r>
        <w:t>}</w:t>
      </w:r>
    </w:p>
    <w:p w14:paraId="0EFA8BC3" w14:textId="77777777" w:rsidR="00C811BF" w:rsidRDefault="00C811BF"/>
    <w:p w14:paraId="3CD0653F" w14:textId="77777777" w:rsidR="00C811BF" w:rsidRDefault="00000000">
      <w:r>
        <w:t>class Circle extends Shape {</w:t>
      </w:r>
    </w:p>
    <w:p w14:paraId="21C8FE93" w14:textId="77777777" w:rsidR="00C811BF" w:rsidRDefault="00000000">
      <w:r>
        <w:t xml:space="preserve">    private double radius;</w:t>
      </w:r>
    </w:p>
    <w:p w14:paraId="36DB1B54" w14:textId="77777777" w:rsidR="00C811BF" w:rsidRDefault="00C811BF"/>
    <w:p w14:paraId="0EB43BC3" w14:textId="77777777" w:rsidR="00C811BF" w:rsidRDefault="00000000">
      <w:r>
        <w:t xml:space="preserve">    public Circle(double radius) {</w:t>
      </w:r>
    </w:p>
    <w:p w14:paraId="33655DF0" w14:textId="77777777" w:rsidR="00C811BF" w:rsidRDefault="00000000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52D19F92" w14:textId="77777777" w:rsidR="00C811BF" w:rsidRDefault="00000000">
      <w:r>
        <w:t xml:space="preserve">    }</w:t>
      </w:r>
    </w:p>
    <w:p w14:paraId="4EE386A5" w14:textId="77777777" w:rsidR="00C811BF" w:rsidRDefault="00C811BF"/>
    <w:p w14:paraId="09B14348" w14:textId="77777777" w:rsidR="00C811BF" w:rsidRDefault="00000000">
      <w:r>
        <w:t xml:space="preserve">    public double area() {</w:t>
      </w:r>
    </w:p>
    <w:p w14:paraId="706EE4BD" w14:textId="77777777" w:rsidR="00C811BF" w:rsidRDefault="00000000">
      <w:r>
        <w:t xml:space="preserve">        return PI * radius * radius;</w:t>
      </w:r>
    </w:p>
    <w:p w14:paraId="694A20B7" w14:textId="77777777" w:rsidR="00C811BF" w:rsidRDefault="00000000">
      <w:r>
        <w:t xml:space="preserve">    }</w:t>
      </w:r>
    </w:p>
    <w:p w14:paraId="5BD608A3" w14:textId="77777777" w:rsidR="00C811BF" w:rsidRDefault="00000000">
      <w:r>
        <w:t>}</w:t>
      </w:r>
    </w:p>
    <w:p w14:paraId="3D162E3B" w14:textId="77777777" w:rsidR="00C811BF" w:rsidRDefault="00C811BF"/>
    <w:p w14:paraId="16F85F2F" w14:textId="77777777" w:rsidR="00C811BF" w:rsidRDefault="00000000">
      <w:r>
        <w:t xml:space="preserve">public class </w:t>
      </w:r>
      <w:proofErr w:type="spellStart"/>
      <w:r>
        <w:t>MainSt</w:t>
      </w:r>
      <w:proofErr w:type="spellEnd"/>
      <w:r>
        <w:t xml:space="preserve"> {</w:t>
      </w:r>
    </w:p>
    <w:p w14:paraId="51684811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A1A4A5" w14:textId="77777777" w:rsidR="00C811BF" w:rsidRDefault="00000000">
      <w:r>
        <w:t xml:space="preserve">        Circle </w:t>
      </w:r>
      <w:proofErr w:type="spellStart"/>
      <w:r>
        <w:t>circle</w:t>
      </w:r>
      <w:proofErr w:type="spellEnd"/>
      <w:r>
        <w:t xml:space="preserve"> = new Circle(5.0);</w:t>
      </w:r>
    </w:p>
    <w:p w14:paraId="5C361A11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("Area of circle: " + </w:t>
      </w:r>
      <w:proofErr w:type="spellStart"/>
      <w:r>
        <w:t>circle.area</w:t>
      </w:r>
      <w:proofErr w:type="spellEnd"/>
      <w:r>
        <w:t>());</w:t>
      </w:r>
    </w:p>
    <w:p w14:paraId="2292ECFF" w14:textId="77777777" w:rsidR="00C811BF" w:rsidRDefault="00000000">
      <w:r>
        <w:t xml:space="preserve">    }</w:t>
      </w:r>
    </w:p>
    <w:p w14:paraId="799ABEE9" w14:textId="77777777" w:rsidR="00C811BF" w:rsidRDefault="00000000">
      <w:r>
        <w:t>}</w:t>
      </w:r>
    </w:p>
    <w:p w14:paraId="409AED67" w14:textId="77777777" w:rsidR="00C811BF" w:rsidRDefault="00C811BF"/>
    <w:p w14:paraId="12924C88" w14:textId="77777777" w:rsidR="00C811BF" w:rsidRDefault="00000000">
      <w:r>
        <w:t>OUTPUT:</w:t>
      </w:r>
    </w:p>
    <w:p w14:paraId="118EB528" w14:textId="77777777" w:rsidR="00C811BF" w:rsidRDefault="00C811BF"/>
    <w:p w14:paraId="2AC87867" w14:textId="77777777" w:rsidR="00C811BF" w:rsidRDefault="00000000">
      <w:r>
        <w:rPr>
          <w:noProof/>
        </w:rPr>
        <w:drawing>
          <wp:inline distT="0" distB="0" distL="0" distR="0" wp14:anchorId="00F149FD" wp14:editId="43B02E60">
            <wp:extent cx="2208532" cy="422910"/>
            <wp:effectExtent l="0" t="0" r="1268" b="0"/>
            <wp:docPr id="89776072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532" cy="4229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BFDC16" w14:textId="77777777" w:rsidR="00C811BF" w:rsidRDefault="00C811BF"/>
    <w:p w14:paraId="466B1B92" w14:textId="77777777" w:rsidR="00C811BF" w:rsidRDefault="00C811BF"/>
    <w:p w14:paraId="160D993E" w14:textId="77777777" w:rsidR="00C811BF" w:rsidRDefault="00C811BF"/>
    <w:p w14:paraId="22BC93E7" w14:textId="77777777" w:rsidR="00C811BF" w:rsidRDefault="00C811BF"/>
    <w:p w14:paraId="3782B71F" w14:textId="77777777" w:rsidR="00C811BF" w:rsidRDefault="00C811BF"/>
    <w:p w14:paraId="2CB7EE90" w14:textId="77777777" w:rsidR="00C811BF" w:rsidRDefault="00C811BF"/>
    <w:p w14:paraId="2747DD09" w14:textId="77777777" w:rsidR="00C811BF" w:rsidRDefault="00C811BF"/>
    <w:p w14:paraId="0AF76A21" w14:textId="77777777" w:rsidR="00C811BF" w:rsidRDefault="00C811BF"/>
    <w:p w14:paraId="50AF2EE2" w14:textId="77777777" w:rsidR="00C811BF" w:rsidRDefault="00C811BF"/>
    <w:p w14:paraId="6BA66519" w14:textId="77777777" w:rsidR="00C811BF" w:rsidRDefault="00C811BF"/>
    <w:p w14:paraId="6981577B" w14:textId="77777777" w:rsidR="00C811BF" w:rsidRDefault="00C811BF"/>
    <w:p w14:paraId="2205FD00" w14:textId="77777777" w:rsidR="00C811BF" w:rsidRDefault="00C811BF"/>
    <w:p w14:paraId="5AC7B161" w14:textId="77777777" w:rsidR="00C811BF" w:rsidRDefault="00000000">
      <w:pPr>
        <w:rPr>
          <w:b/>
          <w:bCs/>
        </w:rPr>
      </w:pPr>
      <w:r>
        <w:rPr>
          <w:b/>
          <w:bCs/>
        </w:rPr>
        <w:lastRenderedPageBreak/>
        <w:t>Program 10: Calculate area of Circle, triangle and Square using Method Overloading.</w:t>
      </w:r>
    </w:p>
    <w:p w14:paraId="39ECC1E9" w14:textId="77777777" w:rsidR="00C811BF" w:rsidRDefault="00C811BF"/>
    <w:p w14:paraId="4AD7E228" w14:textId="77777777" w:rsidR="00C811BF" w:rsidRDefault="00000000">
      <w:r>
        <w:t xml:space="preserve">public class </w:t>
      </w:r>
      <w:proofErr w:type="spellStart"/>
      <w:r>
        <w:t>CalculateArea</w:t>
      </w:r>
      <w:proofErr w:type="spellEnd"/>
      <w:r>
        <w:t xml:space="preserve"> {</w:t>
      </w:r>
    </w:p>
    <w:p w14:paraId="570C028E" w14:textId="77777777" w:rsidR="00C811BF" w:rsidRDefault="00000000">
      <w:r>
        <w:t xml:space="preserve">    public void area(double radius) {</w:t>
      </w:r>
    </w:p>
    <w:p w14:paraId="02CADC41" w14:textId="77777777" w:rsidR="00C811BF" w:rsidRDefault="00000000">
      <w:r>
        <w:t xml:space="preserve">  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3B7054D9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("Area of circle: " + area);</w:t>
      </w:r>
    </w:p>
    <w:p w14:paraId="5F73DB41" w14:textId="77777777" w:rsidR="00C811BF" w:rsidRDefault="00000000">
      <w:r>
        <w:t xml:space="preserve">    }</w:t>
      </w:r>
    </w:p>
    <w:p w14:paraId="7AAF35F6" w14:textId="77777777" w:rsidR="00C811BF" w:rsidRDefault="00C811BF"/>
    <w:p w14:paraId="2EB6070B" w14:textId="77777777" w:rsidR="00C811BF" w:rsidRDefault="00000000">
      <w:r>
        <w:t xml:space="preserve">    public void area(double base, double height) {</w:t>
      </w:r>
    </w:p>
    <w:p w14:paraId="18390166" w14:textId="77777777" w:rsidR="00C811BF" w:rsidRDefault="00000000">
      <w:r>
        <w:t xml:space="preserve">        double area = 0.5 * base * height;</w:t>
      </w:r>
    </w:p>
    <w:p w14:paraId="5DF755B5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("Area of triangle: " + area);</w:t>
      </w:r>
    </w:p>
    <w:p w14:paraId="749FEEAC" w14:textId="77777777" w:rsidR="00C811BF" w:rsidRDefault="00000000">
      <w:r>
        <w:t xml:space="preserve">    }</w:t>
      </w:r>
    </w:p>
    <w:p w14:paraId="3694283B" w14:textId="77777777" w:rsidR="00C811BF" w:rsidRDefault="00C811BF"/>
    <w:p w14:paraId="6CD84110" w14:textId="77777777" w:rsidR="00C811BF" w:rsidRDefault="00000000">
      <w:r>
        <w:t xml:space="preserve">    public void area(double side1, double side2, double side3) {</w:t>
      </w:r>
    </w:p>
    <w:p w14:paraId="3F44F6A7" w14:textId="77777777" w:rsidR="00C811BF" w:rsidRDefault="00000000">
      <w:r>
        <w:t xml:space="preserve">        double s = (side1 + side2 + side3) / 2;</w:t>
      </w:r>
    </w:p>
    <w:p w14:paraId="53B7379D" w14:textId="77777777" w:rsidR="00C811BF" w:rsidRDefault="00000000">
      <w:r>
        <w:t xml:space="preserve">        double area = </w:t>
      </w:r>
      <w:proofErr w:type="spellStart"/>
      <w:r>
        <w:t>Math.sqrt</w:t>
      </w:r>
      <w:proofErr w:type="spellEnd"/>
      <w:r>
        <w:t>(s * (s - side1) * (s - side2) * (s - side3));</w:t>
      </w:r>
    </w:p>
    <w:p w14:paraId="36DD5ECC" w14:textId="77777777" w:rsidR="00C811BF" w:rsidRDefault="00000000">
      <w:r>
        <w:t xml:space="preserve">        </w:t>
      </w:r>
      <w:proofErr w:type="spellStart"/>
      <w:r>
        <w:t>System.out.println</w:t>
      </w:r>
      <w:proofErr w:type="spellEnd"/>
      <w:r>
        <w:t>("Area of square: " + area);</w:t>
      </w:r>
    </w:p>
    <w:p w14:paraId="658A8D00" w14:textId="77777777" w:rsidR="00C811BF" w:rsidRDefault="00000000">
      <w:r>
        <w:t xml:space="preserve">    }</w:t>
      </w:r>
    </w:p>
    <w:p w14:paraId="0F50317D" w14:textId="77777777" w:rsidR="00C811BF" w:rsidRDefault="00000000">
      <w:r>
        <w:tab/>
      </w:r>
    </w:p>
    <w:p w14:paraId="12873EE3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843FF6" w14:textId="77777777" w:rsidR="00C811BF" w:rsidRDefault="00000000">
      <w:r>
        <w:t xml:space="preserve">        </w:t>
      </w:r>
      <w:proofErr w:type="spellStart"/>
      <w:r>
        <w:t>CalculateArea</w:t>
      </w:r>
      <w:proofErr w:type="spellEnd"/>
      <w:r>
        <w:t xml:space="preserve"> obj = new </w:t>
      </w:r>
      <w:proofErr w:type="spellStart"/>
      <w:r>
        <w:t>CalculateArea</w:t>
      </w:r>
      <w:proofErr w:type="spellEnd"/>
      <w:r>
        <w:t>();</w:t>
      </w:r>
    </w:p>
    <w:p w14:paraId="1196B4BC" w14:textId="77777777" w:rsidR="00C811BF" w:rsidRDefault="00000000">
      <w:r>
        <w:t xml:space="preserve">        </w:t>
      </w:r>
      <w:proofErr w:type="spellStart"/>
      <w:r>
        <w:t>obj.area</w:t>
      </w:r>
      <w:proofErr w:type="spellEnd"/>
      <w:r>
        <w:t>(5.0);</w:t>
      </w:r>
    </w:p>
    <w:p w14:paraId="5DA04725" w14:textId="77777777" w:rsidR="00C811BF" w:rsidRDefault="00000000">
      <w:r>
        <w:t xml:space="preserve">        </w:t>
      </w:r>
      <w:proofErr w:type="spellStart"/>
      <w:r>
        <w:t>obj.area</w:t>
      </w:r>
      <w:proofErr w:type="spellEnd"/>
      <w:r>
        <w:t>(3.0, 4.0);</w:t>
      </w:r>
    </w:p>
    <w:p w14:paraId="68D62EC8" w14:textId="77777777" w:rsidR="00C811BF" w:rsidRDefault="00000000">
      <w:r>
        <w:t xml:space="preserve">        </w:t>
      </w:r>
      <w:proofErr w:type="spellStart"/>
      <w:r>
        <w:t>obj.area</w:t>
      </w:r>
      <w:proofErr w:type="spellEnd"/>
      <w:r>
        <w:t>(3.0, 4.0, 5.0);</w:t>
      </w:r>
    </w:p>
    <w:p w14:paraId="7BCD8E69" w14:textId="77777777" w:rsidR="00C811BF" w:rsidRDefault="00000000">
      <w:r>
        <w:t xml:space="preserve">    }</w:t>
      </w:r>
    </w:p>
    <w:p w14:paraId="17DD5798" w14:textId="77777777" w:rsidR="00C811BF" w:rsidRDefault="00000000">
      <w:r>
        <w:t>}</w:t>
      </w:r>
    </w:p>
    <w:p w14:paraId="21762907" w14:textId="77777777" w:rsidR="00C811BF" w:rsidRDefault="00C811BF"/>
    <w:p w14:paraId="4D10BDF8" w14:textId="77777777" w:rsidR="00C811BF" w:rsidRDefault="00000000">
      <w:r>
        <w:t>OUTPUT:</w:t>
      </w:r>
    </w:p>
    <w:p w14:paraId="1654B76D" w14:textId="77777777" w:rsidR="00C811BF" w:rsidRDefault="00C811BF"/>
    <w:p w14:paraId="4B0D8C64" w14:textId="77777777" w:rsidR="00C811BF" w:rsidRDefault="00000000">
      <w:r>
        <w:rPr>
          <w:noProof/>
        </w:rPr>
        <w:drawing>
          <wp:inline distT="0" distB="0" distL="0" distR="0" wp14:anchorId="58EFECF2" wp14:editId="0761DD94">
            <wp:extent cx="3140077" cy="724533"/>
            <wp:effectExtent l="0" t="0" r="3173" b="0"/>
            <wp:docPr id="1000624316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077" cy="7245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CFB038" w14:textId="77777777" w:rsidR="00C811BF" w:rsidRDefault="00C811BF"/>
    <w:p w14:paraId="77A830A7" w14:textId="77777777" w:rsidR="00C811BF" w:rsidRDefault="00C811BF"/>
    <w:p w14:paraId="0A5F6E7B" w14:textId="77777777" w:rsidR="00C811BF" w:rsidRDefault="00C811BF"/>
    <w:p w14:paraId="0A1E293F" w14:textId="77777777" w:rsidR="00C811BF" w:rsidRDefault="00C811BF"/>
    <w:p w14:paraId="42211115" w14:textId="77777777" w:rsidR="00C811BF" w:rsidRDefault="00C811BF"/>
    <w:p w14:paraId="09991924" w14:textId="77777777" w:rsidR="00C811BF" w:rsidRDefault="00C811BF"/>
    <w:p w14:paraId="51662AA2" w14:textId="77777777" w:rsidR="00C811BF" w:rsidRDefault="00C811BF"/>
    <w:p w14:paraId="577E574D" w14:textId="77777777" w:rsidR="00C811BF" w:rsidRDefault="00C811BF"/>
    <w:p w14:paraId="24E805A2" w14:textId="77777777" w:rsidR="00C811BF" w:rsidRDefault="00C811BF"/>
    <w:p w14:paraId="742CD776" w14:textId="77777777" w:rsidR="00C811BF" w:rsidRDefault="00C811BF"/>
    <w:p w14:paraId="7752D23C" w14:textId="77777777" w:rsidR="00C811BF" w:rsidRDefault="00C811BF"/>
    <w:p w14:paraId="3F58381D" w14:textId="77777777" w:rsidR="00C811BF" w:rsidRDefault="00000000">
      <w:pPr>
        <w:rPr>
          <w:b/>
          <w:bCs/>
        </w:rPr>
      </w:pPr>
      <w:r>
        <w:rPr>
          <w:b/>
          <w:bCs/>
        </w:rPr>
        <w:lastRenderedPageBreak/>
        <w:t xml:space="preserve">Program 11: Create student information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using Java AWT components (Accept </w:t>
      </w:r>
      <w:proofErr w:type="spellStart"/>
      <w:r>
        <w:rPr>
          <w:b/>
          <w:bCs/>
        </w:rPr>
        <w:t>Rollno</w:t>
      </w:r>
      <w:proofErr w:type="spellEnd"/>
      <w:r>
        <w:rPr>
          <w:b/>
          <w:bCs/>
        </w:rPr>
        <w:t>, Student Name, Address, Mob no) with Save, Update and delete components.</w:t>
      </w:r>
    </w:p>
    <w:p w14:paraId="366D952A" w14:textId="77777777" w:rsidR="00C811BF" w:rsidRDefault="00C811BF"/>
    <w:p w14:paraId="250043ED" w14:textId="77777777" w:rsidR="00C811BF" w:rsidRDefault="00000000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163AA282" w14:textId="77777777" w:rsidR="00C811BF" w:rsidRDefault="0000000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62790CAC" w14:textId="77777777" w:rsidR="00C811BF" w:rsidRDefault="00C811BF"/>
    <w:p w14:paraId="58E80C35" w14:textId="77777777" w:rsidR="00C811BF" w:rsidRDefault="00000000">
      <w:r>
        <w:t xml:space="preserve">public class </w:t>
      </w:r>
      <w:proofErr w:type="spellStart"/>
      <w:r>
        <w:t>StudentInformationForm</w:t>
      </w:r>
      <w:proofErr w:type="spellEnd"/>
      <w:r>
        <w:t xml:space="preserve"> extends Frame implements ActionListener {</w:t>
      </w:r>
    </w:p>
    <w:p w14:paraId="59293268" w14:textId="77777777" w:rsidR="00C811BF" w:rsidRDefault="00000000">
      <w:r>
        <w:t xml:space="preserve">    Label </w:t>
      </w:r>
      <w:proofErr w:type="spellStart"/>
      <w:r>
        <w:t>rollNoLabel</w:t>
      </w:r>
      <w:proofErr w:type="spellEnd"/>
      <w:r>
        <w:t xml:space="preserve">, </w:t>
      </w:r>
      <w:proofErr w:type="spellStart"/>
      <w:r>
        <w:t>nameLabel</w:t>
      </w:r>
      <w:proofErr w:type="spellEnd"/>
      <w:r>
        <w:t xml:space="preserve">, </w:t>
      </w:r>
      <w:proofErr w:type="spellStart"/>
      <w:r>
        <w:t>addressLabel</w:t>
      </w:r>
      <w:proofErr w:type="spellEnd"/>
      <w:r>
        <w:t xml:space="preserve">, </w:t>
      </w:r>
      <w:proofErr w:type="spellStart"/>
      <w:r>
        <w:t>mobNoLabel</w:t>
      </w:r>
      <w:proofErr w:type="spellEnd"/>
      <w:r>
        <w:t>;</w:t>
      </w:r>
    </w:p>
    <w:p w14:paraId="1C7FA1DD" w14:textId="77777777" w:rsidR="00C811BF" w:rsidRDefault="00000000"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rollNoTextField</w:t>
      </w:r>
      <w:proofErr w:type="spellEnd"/>
      <w:r>
        <w:t xml:space="preserve">, </w:t>
      </w:r>
      <w:proofErr w:type="spellStart"/>
      <w:r>
        <w:t>nameTextField</w:t>
      </w:r>
      <w:proofErr w:type="spellEnd"/>
      <w:r>
        <w:t xml:space="preserve">, </w:t>
      </w:r>
      <w:proofErr w:type="spellStart"/>
      <w:r>
        <w:t>addressTextField</w:t>
      </w:r>
      <w:proofErr w:type="spellEnd"/>
      <w:r>
        <w:t xml:space="preserve">, </w:t>
      </w:r>
      <w:proofErr w:type="spellStart"/>
      <w:r>
        <w:t>mobNoTextField</w:t>
      </w:r>
      <w:proofErr w:type="spellEnd"/>
      <w:r>
        <w:t>;</w:t>
      </w:r>
    </w:p>
    <w:p w14:paraId="67716C35" w14:textId="77777777" w:rsidR="00C811BF" w:rsidRDefault="00000000">
      <w:r>
        <w:t xml:space="preserve">    Button </w:t>
      </w:r>
      <w:proofErr w:type="spellStart"/>
      <w:r>
        <w:t>saveButton</w:t>
      </w:r>
      <w:proofErr w:type="spellEnd"/>
      <w:r>
        <w:t xml:space="preserve">, </w:t>
      </w:r>
      <w:proofErr w:type="spellStart"/>
      <w:r>
        <w:t>updateButton</w:t>
      </w:r>
      <w:proofErr w:type="spellEnd"/>
      <w:r>
        <w:t xml:space="preserve">, </w:t>
      </w:r>
      <w:proofErr w:type="spellStart"/>
      <w:r>
        <w:t>deleteButton</w:t>
      </w:r>
      <w:proofErr w:type="spellEnd"/>
      <w:r>
        <w:t>;</w:t>
      </w:r>
    </w:p>
    <w:p w14:paraId="05510DB1" w14:textId="77777777" w:rsidR="00C811BF" w:rsidRDefault="00C811BF"/>
    <w:p w14:paraId="1186EA03" w14:textId="77777777" w:rsidR="00C811BF" w:rsidRDefault="00000000">
      <w:r>
        <w:t xml:space="preserve">    public </w:t>
      </w:r>
      <w:proofErr w:type="spellStart"/>
      <w:r>
        <w:t>StudentInformationForm</w:t>
      </w:r>
      <w:proofErr w:type="spellEnd"/>
      <w:r>
        <w:t>() {</w:t>
      </w:r>
    </w:p>
    <w:p w14:paraId="7FCC3D18" w14:textId="77777777" w:rsidR="00C811BF" w:rsidRDefault="00000000">
      <w:r>
        <w:t xml:space="preserve">        </w:t>
      </w:r>
      <w:proofErr w:type="spellStart"/>
      <w:r>
        <w:t>rollNoLabel</w:t>
      </w:r>
      <w:proofErr w:type="spellEnd"/>
      <w:r>
        <w:t xml:space="preserve"> = new Label("Roll No:");</w:t>
      </w:r>
    </w:p>
    <w:p w14:paraId="5950B0E9" w14:textId="77777777" w:rsidR="00C811BF" w:rsidRDefault="00000000">
      <w:r>
        <w:t xml:space="preserve">        </w:t>
      </w:r>
      <w:proofErr w:type="spellStart"/>
      <w:r>
        <w:t>nameLabel</w:t>
      </w:r>
      <w:proofErr w:type="spellEnd"/>
      <w:r>
        <w:t xml:space="preserve"> = new Label("Name:");</w:t>
      </w:r>
    </w:p>
    <w:p w14:paraId="079FC9C4" w14:textId="77777777" w:rsidR="00C811BF" w:rsidRDefault="00000000">
      <w:r>
        <w:t xml:space="preserve">        </w:t>
      </w:r>
      <w:proofErr w:type="spellStart"/>
      <w:r>
        <w:t>addressLabel</w:t>
      </w:r>
      <w:proofErr w:type="spellEnd"/>
      <w:r>
        <w:t xml:space="preserve"> = new Label("Address:");</w:t>
      </w:r>
    </w:p>
    <w:p w14:paraId="180C25FE" w14:textId="77777777" w:rsidR="00C811BF" w:rsidRDefault="00000000">
      <w:r>
        <w:t xml:space="preserve">        </w:t>
      </w:r>
      <w:proofErr w:type="spellStart"/>
      <w:r>
        <w:t>mobNoLabel</w:t>
      </w:r>
      <w:proofErr w:type="spellEnd"/>
      <w:r>
        <w:t xml:space="preserve"> = new Label("Mobile No:");</w:t>
      </w:r>
    </w:p>
    <w:p w14:paraId="251A472F" w14:textId="77777777" w:rsidR="00C811BF" w:rsidRDefault="00C811BF"/>
    <w:p w14:paraId="7C299B9B" w14:textId="77777777" w:rsidR="00C811BF" w:rsidRDefault="00000000">
      <w:r>
        <w:t xml:space="preserve">        </w:t>
      </w:r>
      <w:proofErr w:type="spellStart"/>
      <w:r>
        <w:t>rollNoTextField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634378BA" w14:textId="77777777" w:rsidR="00C811BF" w:rsidRDefault="00000000">
      <w:r>
        <w:t xml:space="preserve">        </w:t>
      </w:r>
      <w:proofErr w:type="spellStart"/>
      <w:r>
        <w:t>nameTextField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2E7B554F" w14:textId="77777777" w:rsidR="00C811BF" w:rsidRDefault="00000000">
      <w:r>
        <w:t xml:space="preserve">        </w:t>
      </w:r>
      <w:proofErr w:type="spellStart"/>
      <w:r>
        <w:t>addressTextField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4C847417" w14:textId="77777777" w:rsidR="00C811BF" w:rsidRDefault="00000000">
      <w:r>
        <w:t xml:space="preserve">        </w:t>
      </w:r>
      <w:proofErr w:type="spellStart"/>
      <w:r>
        <w:t>mobNoTextField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10667FA2" w14:textId="77777777" w:rsidR="00C811BF" w:rsidRDefault="00C811BF"/>
    <w:p w14:paraId="473B2532" w14:textId="77777777" w:rsidR="00C811BF" w:rsidRDefault="00000000">
      <w:r>
        <w:t xml:space="preserve">        </w:t>
      </w:r>
      <w:proofErr w:type="spellStart"/>
      <w:r>
        <w:t>saveButton</w:t>
      </w:r>
      <w:proofErr w:type="spellEnd"/>
      <w:r>
        <w:t xml:space="preserve"> = new Button("Save");</w:t>
      </w:r>
    </w:p>
    <w:p w14:paraId="430EC39C" w14:textId="77777777" w:rsidR="00C811BF" w:rsidRDefault="00000000">
      <w:r>
        <w:t xml:space="preserve">        </w:t>
      </w:r>
      <w:proofErr w:type="spellStart"/>
      <w:r>
        <w:t>updateButton</w:t>
      </w:r>
      <w:proofErr w:type="spellEnd"/>
      <w:r>
        <w:t xml:space="preserve"> = new Button("Update");</w:t>
      </w:r>
    </w:p>
    <w:p w14:paraId="28730659" w14:textId="77777777" w:rsidR="00C811BF" w:rsidRDefault="00000000">
      <w:r>
        <w:t xml:space="preserve">        </w:t>
      </w:r>
      <w:proofErr w:type="spellStart"/>
      <w:r>
        <w:t>deleteButton</w:t>
      </w:r>
      <w:proofErr w:type="spellEnd"/>
      <w:r>
        <w:t xml:space="preserve"> = new Button("Delete");</w:t>
      </w:r>
    </w:p>
    <w:p w14:paraId="5FC75388" w14:textId="77777777" w:rsidR="00C811BF" w:rsidRDefault="00C811BF"/>
    <w:p w14:paraId="7CDC6204" w14:textId="77777777" w:rsidR="00C811BF" w:rsidRDefault="00000000">
      <w:r>
        <w:t xml:space="preserve">        </w:t>
      </w:r>
      <w:proofErr w:type="spellStart"/>
      <w:r>
        <w:t>saveButton.addActionListener</w:t>
      </w:r>
      <w:proofErr w:type="spellEnd"/>
      <w:r>
        <w:t>(this);</w:t>
      </w:r>
    </w:p>
    <w:p w14:paraId="2DA93CF3" w14:textId="77777777" w:rsidR="00C811BF" w:rsidRDefault="00000000">
      <w:r>
        <w:t xml:space="preserve">        </w:t>
      </w:r>
      <w:proofErr w:type="spellStart"/>
      <w:r>
        <w:t>updateButton.addActionListener</w:t>
      </w:r>
      <w:proofErr w:type="spellEnd"/>
      <w:r>
        <w:t>(this);</w:t>
      </w:r>
    </w:p>
    <w:p w14:paraId="5093F5BE" w14:textId="77777777" w:rsidR="00C811BF" w:rsidRDefault="00000000">
      <w:r>
        <w:t xml:space="preserve">        </w:t>
      </w:r>
      <w:proofErr w:type="spellStart"/>
      <w:r>
        <w:t>deleteButton.addActionListener</w:t>
      </w:r>
      <w:proofErr w:type="spellEnd"/>
      <w:r>
        <w:t>(this);</w:t>
      </w:r>
    </w:p>
    <w:p w14:paraId="57474E18" w14:textId="77777777" w:rsidR="00C811BF" w:rsidRDefault="00C811BF"/>
    <w:p w14:paraId="658BC0EA" w14:textId="77777777" w:rsidR="00C811BF" w:rsidRDefault="00000000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(5, 2));</w:t>
      </w:r>
    </w:p>
    <w:p w14:paraId="3D74B4D0" w14:textId="77777777" w:rsidR="00C811BF" w:rsidRDefault="00000000">
      <w:r>
        <w:t xml:space="preserve">        add(</w:t>
      </w:r>
      <w:proofErr w:type="spellStart"/>
      <w:r>
        <w:t>rollNoLabel</w:t>
      </w:r>
      <w:proofErr w:type="spellEnd"/>
      <w:r>
        <w:t>);</w:t>
      </w:r>
    </w:p>
    <w:p w14:paraId="4149674E" w14:textId="77777777" w:rsidR="00C811BF" w:rsidRDefault="00000000">
      <w:r>
        <w:t xml:space="preserve">        add(</w:t>
      </w:r>
      <w:proofErr w:type="spellStart"/>
      <w:r>
        <w:t>rollNoTextField</w:t>
      </w:r>
      <w:proofErr w:type="spellEnd"/>
      <w:r>
        <w:t>);</w:t>
      </w:r>
    </w:p>
    <w:p w14:paraId="380CE9B6" w14:textId="77777777" w:rsidR="00C811BF" w:rsidRDefault="00000000">
      <w:r>
        <w:t xml:space="preserve">        add(</w:t>
      </w:r>
      <w:proofErr w:type="spellStart"/>
      <w:r>
        <w:t>nameLabel</w:t>
      </w:r>
      <w:proofErr w:type="spellEnd"/>
      <w:r>
        <w:t>);</w:t>
      </w:r>
    </w:p>
    <w:p w14:paraId="626EC4CE" w14:textId="77777777" w:rsidR="00C811BF" w:rsidRDefault="00000000">
      <w:r>
        <w:t xml:space="preserve">        add(</w:t>
      </w:r>
      <w:proofErr w:type="spellStart"/>
      <w:r>
        <w:t>nameTextField</w:t>
      </w:r>
      <w:proofErr w:type="spellEnd"/>
      <w:r>
        <w:t>);</w:t>
      </w:r>
    </w:p>
    <w:p w14:paraId="4E80FCEF" w14:textId="77777777" w:rsidR="00C811BF" w:rsidRDefault="00000000">
      <w:r>
        <w:t xml:space="preserve">        add(</w:t>
      </w:r>
      <w:proofErr w:type="spellStart"/>
      <w:r>
        <w:t>addressLabel</w:t>
      </w:r>
      <w:proofErr w:type="spellEnd"/>
      <w:r>
        <w:t>);</w:t>
      </w:r>
    </w:p>
    <w:p w14:paraId="45743E75" w14:textId="77777777" w:rsidR="00C811BF" w:rsidRDefault="00000000">
      <w:r>
        <w:t xml:space="preserve">        add(</w:t>
      </w:r>
      <w:proofErr w:type="spellStart"/>
      <w:r>
        <w:t>addressTextField</w:t>
      </w:r>
      <w:proofErr w:type="spellEnd"/>
      <w:r>
        <w:t>);</w:t>
      </w:r>
    </w:p>
    <w:p w14:paraId="178CDBFC" w14:textId="77777777" w:rsidR="00C811BF" w:rsidRDefault="00000000">
      <w:r>
        <w:t xml:space="preserve">        add(</w:t>
      </w:r>
      <w:proofErr w:type="spellStart"/>
      <w:r>
        <w:t>mobNoLabel</w:t>
      </w:r>
      <w:proofErr w:type="spellEnd"/>
      <w:r>
        <w:t>);</w:t>
      </w:r>
    </w:p>
    <w:p w14:paraId="11DFFEFC" w14:textId="77777777" w:rsidR="00C811BF" w:rsidRDefault="00000000">
      <w:r>
        <w:t xml:space="preserve">        add(</w:t>
      </w:r>
      <w:proofErr w:type="spellStart"/>
      <w:r>
        <w:t>mobNoTextField</w:t>
      </w:r>
      <w:proofErr w:type="spellEnd"/>
      <w:r>
        <w:t>);</w:t>
      </w:r>
    </w:p>
    <w:p w14:paraId="5945B202" w14:textId="77777777" w:rsidR="00C811BF" w:rsidRDefault="00000000">
      <w:r>
        <w:t xml:space="preserve">        add(</w:t>
      </w:r>
      <w:proofErr w:type="spellStart"/>
      <w:r>
        <w:t>saveButton</w:t>
      </w:r>
      <w:proofErr w:type="spellEnd"/>
      <w:r>
        <w:t>);</w:t>
      </w:r>
    </w:p>
    <w:p w14:paraId="61CAD3DC" w14:textId="77777777" w:rsidR="00C811BF" w:rsidRDefault="00000000">
      <w:r>
        <w:t xml:space="preserve">        add(</w:t>
      </w:r>
      <w:proofErr w:type="spellStart"/>
      <w:r>
        <w:t>updateButton</w:t>
      </w:r>
      <w:proofErr w:type="spellEnd"/>
      <w:r>
        <w:t>);</w:t>
      </w:r>
    </w:p>
    <w:p w14:paraId="3D2E96A8" w14:textId="77777777" w:rsidR="00C811BF" w:rsidRDefault="00000000">
      <w:r>
        <w:t xml:space="preserve">        add(</w:t>
      </w:r>
      <w:proofErr w:type="spellStart"/>
      <w:r>
        <w:t>deleteButton</w:t>
      </w:r>
      <w:proofErr w:type="spellEnd"/>
      <w:r>
        <w:t>);</w:t>
      </w:r>
    </w:p>
    <w:p w14:paraId="3F568EE9" w14:textId="77777777" w:rsidR="00C811BF" w:rsidRDefault="00C811BF"/>
    <w:p w14:paraId="76B55F5A" w14:textId="77777777" w:rsidR="00C811BF" w:rsidRDefault="00000000">
      <w:r>
        <w:t xml:space="preserve">        </w:t>
      </w:r>
      <w:proofErr w:type="spellStart"/>
      <w:r>
        <w:t>setTitle</w:t>
      </w:r>
      <w:proofErr w:type="spellEnd"/>
      <w:r>
        <w:t>("Student Information Form");</w:t>
      </w:r>
    </w:p>
    <w:p w14:paraId="2717F050" w14:textId="77777777" w:rsidR="00C811BF" w:rsidRDefault="00000000">
      <w:r>
        <w:lastRenderedPageBreak/>
        <w:t xml:space="preserve">        </w:t>
      </w:r>
      <w:proofErr w:type="spellStart"/>
      <w:r>
        <w:t>setSize</w:t>
      </w:r>
      <w:proofErr w:type="spellEnd"/>
      <w:r>
        <w:t>(400, 200);</w:t>
      </w:r>
    </w:p>
    <w:p w14:paraId="5C6B0733" w14:textId="77777777" w:rsidR="00C811BF" w:rsidRDefault="0000000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11001D13" w14:textId="77777777" w:rsidR="00C811BF" w:rsidRDefault="00000000">
      <w:r>
        <w:t xml:space="preserve">    }</w:t>
      </w:r>
    </w:p>
    <w:p w14:paraId="4C682ACF" w14:textId="77777777" w:rsidR="00C811BF" w:rsidRDefault="00C811BF"/>
    <w:p w14:paraId="533F16EC" w14:textId="77777777" w:rsidR="00C811BF" w:rsidRDefault="00000000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65F3FC4" w14:textId="77777777" w:rsidR="00C811BF" w:rsidRDefault="00000000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saveButton</w:t>
      </w:r>
      <w:proofErr w:type="spellEnd"/>
      <w:r>
        <w:t>) {</w:t>
      </w:r>
    </w:p>
    <w:p w14:paraId="7F1E087B" w14:textId="77777777" w:rsidR="00C811BF" w:rsidRDefault="00000000">
      <w:r>
        <w:t xml:space="preserve">            // Save student information</w:t>
      </w:r>
    </w:p>
    <w:p w14:paraId="3E38656C" w14:textId="77777777" w:rsidR="00C811BF" w:rsidRDefault="00000000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updateButton</w:t>
      </w:r>
      <w:proofErr w:type="spellEnd"/>
      <w:r>
        <w:t>) {</w:t>
      </w:r>
    </w:p>
    <w:p w14:paraId="1497BB20" w14:textId="77777777" w:rsidR="00C811BF" w:rsidRDefault="00000000">
      <w:r>
        <w:t xml:space="preserve">            // Update student information</w:t>
      </w:r>
    </w:p>
    <w:p w14:paraId="1BF27AC4" w14:textId="77777777" w:rsidR="00C811BF" w:rsidRDefault="00000000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deleteButton</w:t>
      </w:r>
      <w:proofErr w:type="spellEnd"/>
      <w:r>
        <w:t>) {</w:t>
      </w:r>
    </w:p>
    <w:p w14:paraId="405C7743" w14:textId="77777777" w:rsidR="00C811BF" w:rsidRDefault="00000000">
      <w:r>
        <w:t xml:space="preserve">            // Delete student information</w:t>
      </w:r>
    </w:p>
    <w:p w14:paraId="365818D0" w14:textId="77777777" w:rsidR="00C811BF" w:rsidRDefault="00000000">
      <w:r>
        <w:t xml:space="preserve">        }</w:t>
      </w:r>
    </w:p>
    <w:p w14:paraId="6CBCA460" w14:textId="77777777" w:rsidR="00C811BF" w:rsidRDefault="00000000">
      <w:r>
        <w:t xml:space="preserve">    }</w:t>
      </w:r>
    </w:p>
    <w:p w14:paraId="1BFAD54A" w14:textId="77777777" w:rsidR="00C811BF" w:rsidRDefault="00C811BF"/>
    <w:p w14:paraId="00D52645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C29C2E4" w14:textId="77777777" w:rsidR="00C811BF" w:rsidRDefault="00000000">
      <w:r>
        <w:t xml:space="preserve">        new </w:t>
      </w:r>
      <w:proofErr w:type="spellStart"/>
      <w:r>
        <w:t>StudentInformationForm</w:t>
      </w:r>
      <w:proofErr w:type="spellEnd"/>
      <w:r>
        <w:t>();</w:t>
      </w:r>
    </w:p>
    <w:p w14:paraId="3926638C" w14:textId="77777777" w:rsidR="00C811BF" w:rsidRDefault="00000000">
      <w:r>
        <w:t xml:space="preserve">    }</w:t>
      </w:r>
    </w:p>
    <w:p w14:paraId="10C5B21D" w14:textId="77777777" w:rsidR="00C811BF" w:rsidRDefault="00000000">
      <w:r>
        <w:t>}</w:t>
      </w:r>
    </w:p>
    <w:p w14:paraId="0B4EBFD4" w14:textId="77777777" w:rsidR="00C811BF" w:rsidRDefault="00C811BF"/>
    <w:p w14:paraId="6721F1D1" w14:textId="77777777" w:rsidR="00C811BF" w:rsidRDefault="00000000">
      <w:r>
        <w:t>OUTPUT:</w:t>
      </w:r>
      <w:r>
        <w:br/>
      </w:r>
    </w:p>
    <w:p w14:paraId="1C46DBE9" w14:textId="77777777" w:rsidR="00C811BF" w:rsidRDefault="00000000">
      <w:r>
        <w:rPr>
          <w:noProof/>
        </w:rPr>
        <w:drawing>
          <wp:inline distT="0" distB="0" distL="0" distR="0" wp14:anchorId="507E2C30" wp14:editId="13721AD6">
            <wp:extent cx="3674745" cy="1759589"/>
            <wp:effectExtent l="0" t="0" r="1905" b="0"/>
            <wp:docPr id="206518629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7595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6F2C38" w14:textId="77777777" w:rsidR="00C811BF" w:rsidRDefault="00C811BF"/>
    <w:p w14:paraId="7500517C" w14:textId="77777777" w:rsidR="00C811BF" w:rsidRDefault="00C811BF"/>
    <w:p w14:paraId="2842E687" w14:textId="77777777" w:rsidR="00C811BF" w:rsidRDefault="00C811BF"/>
    <w:p w14:paraId="299292D9" w14:textId="77777777" w:rsidR="00C811BF" w:rsidRDefault="00C811BF"/>
    <w:p w14:paraId="77186572" w14:textId="77777777" w:rsidR="00C811BF" w:rsidRDefault="00C811BF"/>
    <w:p w14:paraId="7DF8C5B7" w14:textId="77777777" w:rsidR="00C811BF" w:rsidRDefault="00C811BF"/>
    <w:p w14:paraId="4BC5EEB2" w14:textId="77777777" w:rsidR="00C811BF" w:rsidRDefault="00C811BF"/>
    <w:p w14:paraId="03630E31" w14:textId="77777777" w:rsidR="00C811BF" w:rsidRDefault="00C811BF"/>
    <w:p w14:paraId="0A241405" w14:textId="77777777" w:rsidR="00C811BF" w:rsidRDefault="00C811BF"/>
    <w:p w14:paraId="2520A95C" w14:textId="77777777" w:rsidR="00C811BF" w:rsidRDefault="00C811BF"/>
    <w:p w14:paraId="710DE1F8" w14:textId="77777777" w:rsidR="00C811BF" w:rsidRDefault="00C811BF"/>
    <w:p w14:paraId="3CA2E619" w14:textId="77777777" w:rsidR="00C811BF" w:rsidRDefault="00C811BF"/>
    <w:p w14:paraId="5062226D" w14:textId="77777777" w:rsidR="00C811BF" w:rsidRDefault="00C811BF"/>
    <w:p w14:paraId="5FCF852A" w14:textId="77777777" w:rsidR="00C811BF" w:rsidRDefault="00C811BF"/>
    <w:p w14:paraId="373486BB" w14:textId="77777777" w:rsidR="00C811BF" w:rsidRDefault="00000000">
      <w:pPr>
        <w:spacing w:after="0" w:line="247" w:lineRule="auto"/>
        <w:ind w:left="0" w:firstLine="0"/>
        <w:rPr>
          <w:b/>
          <w:bCs/>
        </w:rPr>
      </w:pPr>
      <w:r>
        <w:rPr>
          <w:b/>
          <w:bCs/>
        </w:rPr>
        <w:lastRenderedPageBreak/>
        <w:t xml:space="preserve">Program 12: Create SBI Bank customer information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using Java Swing components</w:t>
      </w:r>
    </w:p>
    <w:p w14:paraId="7521920A" w14:textId="77777777" w:rsidR="00C811BF" w:rsidRDefault="00C811BF"/>
    <w:p w14:paraId="23EC8F3B" w14:textId="77777777" w:rsidR="00C811BF" w:rsidRDefault="0000000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453F9F2D" w14:textId="77777777" w:rsidR="00C811BF" w:rsidRDefault="00000000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4CA6BE6" w14:textId="77777777" w:rsidR="00C811BF" w:rsidRDefault="0000000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549A1545" w14:textId="77777777" w:rsidR="00C811BF" w:rsidRDefault="00C811BF"/>
    <w:p w14:paraId="362ED32E" w14:textId="77777777" w:rsidR="00C811BF" w:rsidRDefault="00000000">
      <w:r>
        <w:t xml:space="preserve">public class </w:t>
      </w:r>
      <w:proofErr w:type="spellStart"/>
      <w:r>
        <w:t>SbiBankForm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3D6860C1" w14:textId="77777777" w:rsidR="00C811BF" w:rsidRDefault="00000000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rollNoLabel</w:t>
      </w:r>
      <w:proofErr w:type="spellEnd"/>
      <w:r>
        <w:t xml:space="preserve">, </w:t>
      </w:r>
      <w:proofErr w:type="spellStart"/>
      <w:r>
        <w:t>nameLabel</w:t>
      </w:r>
      <w:proofErr w:type="spellEnd"/>
      <w:r>
        <w:t xml:space="preserve">, </w:t>
      </w:r>
      <w:proofErr w:type="spellStart"/>
      <w:r>
        <w:t>addressLabel</w:t>
      </w:r>
      <w:proofErr w:type="spellEnd"/>
      <w:r>
        <w:t xml:space="preserve">, </w:t>
      </w:r>
      <w:proofErr w:type="spellStart"/>
      <w:r>
        <w:t>mobNoLabel</w:t>
      </w:r>
      <w:proofErr w:type="spellEnd"/>
      <w:r>
        <w:t>;</w:t>
      </w:r>
    </w:p>
    <w:p w14:paraId="6854AC2B" w14:textId="77777777" w:rsidR="00C811BF" w:rsidRDefault="00000000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rollNoTextField</w:t>
      </w:r>
      <w:proofErr w:type="spellEnd"/>
      <w:r>
        <w:t xml:space="preserve">, </w:t>
      </w:r>
      <w:proofErr w:type="spellStart"/>
      <w:r>
        <w:t>nameTextField</w:t>
      </w:r>
      <w:proofErr w:type="spellEnd"/>
      <w:r>
        <w:t xml:space="preserve">, </w:t>
      </w:r>
      <w:proofErr w:type="spellStart"/>
      <w:r>
        <w:t>addressTextField</w:t>
      </w:r>
      <w:proofErr w:type="spellEnd"/>
      <w:r>
        <w:t xml:space="preserve">, </w:t>
      </w:r>
      <w:proofErr w:type="spellStart"/>
      <w:r>
        <w:t>mobNoTextField</w:t>
      </w:r>
      <w:proofErr w:type="spellEnd"/>
      <w:r>
        <w:t>;</w:t>
      </w:r>
    </w:p>
    <w:p w14:paraId="135DE895" w14:textId="77777777" w:rsidR="00C811BF" w:rsidRDefault="00000000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saveButton</w:t>
      </w:r>
      <w:proofErr w:type="spellEnd"/>
      <w:r>
        <w:t xml:space="preserve">, </w:t>
      </w:r>
      <w:proofErr w:type="spellStart"/>
      <w:r>
        <w:t>updateButton</w:t>
      </w:r>
      <w:proofErr w:type="spellEnd"/>
      <w:r>
        <w:t xml:space="preserve">, </w:t>
      </w:r>
      <w:proofErr w:type="spellStart"/>
      <w:r>
        <w:t>deleteButton</w:t>
      </w:r>
      <w:proofErr w:type="spellEnd"/>
      <w:r>
        <w:t>;</w:t>
      </w:r>
    </w:p>
    <w:p w14:paraId="14B05261" w14:textId="77777777" w:rsidR="00C811BF" w:rsidRDefault="00C811BF"/>
    <w:p w14:paraId="4B551A32" w14:textId="77777777" w:rsidR="00C811BF" w:rsidRDefault="00000000">
      <w:r>
        <w:t xml:space="preserve">    public </w:t>
      </w:r>
      <w:proofErr w:type="spellStart"/>
      <w:r>
        <w:t>SbiBankForm</w:t>
      </w:r>
      <w:proofErr w:type="spellEnd"/>
      <w:r>
        <w:t>() {</w:t>
      </w:r>
    </w:p>
    <w:p w14:paraId="1ADACA88" w14:textId="77777777" w:rsidR="00C811BF" w:rsidRDefault="00000000">
      <w:r>
        <w:t xml:space="preserve">        </w:t>
      </w:r>
      <w:proofErr w:type="spellStart"/>
      <w:r>
        <w:t>rollNoLabel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("Roll No:");</w:t>
      </w:r>
    </w:p>
    <w:p w14:paraId="56987921" w14:textId="77777777" w:rsidR="00C811BF" w:rsidRDefault="00000000">
      <w:r>
        <w:t xml:space="preserve">        </w:t>
      </w:r>
      <w:proofErr w:type="spellStart"/>
      <w:r>
        <w:t>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326BC9E5" w14:textId="77777777" w:rsidR="00C811BF" w:rsidRDefault="00000000">
      <w:r>
        <w:t xml:space="preserve">        </w:t>
      </w:r>
      <w:proofErr w:type="spellStart"/>
      <w:r>
        <w:t>addressLabel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("Address:");</w:t>
      </w:r>
    </w:p>
    <w:p w14:paraId="6C2D2709" w14:textId="77777777" w:rsidR="00C811BF" w:rsidRDefault="00000000">
      <w:r>
        <w:t xml:space="preserve">        </w:t>
      </w:r>
      <w:proofErr w:type="spellStart"/>
      <w:r>
        <w:t>mobNoLabel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("Mobile No:");</w:t>
      </w:r>
    </w:p>
    <w:p w14:paraId="1B3F841A" w14:textId="77777777" w:rsidR="00C811BF" w:rsidRDefault="00C811BF"/>
    <w:p w14:paraId="6EBB886C" w14:textId="77777777" w:rsidR="00C811BF" w:rsidRDefault="00000000">
      <w:r>
        <w:t xml:space="preserve">        </w:t>
      </w:r>
      <w:proofErr w:type="spellStart"/>
      <w:r>
        <w:t>rollNoTextField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2B6D932B" w14:textId="77777777" w:rsidR="00C811BF" w:rsidRDefault="00000000">
      <w:r>
        <w:t xml:space="preserve">        </w:t>
      </w:r>
      <w:proofErr w:type="spellStart"/>
      <w:r>
        <w:t>nameTextField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25B39CE2" w14:textId="77777777" w:rsidR="00C811BF" w:rsidRDefault="00000000">
      <w:r>
        <w:t xml:space="preserve">        </w:t>
      </w:r>
      <w:proofErr w:type="spellStart"/>
      <w:r>
        <w:t>addressTextField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76964FC8" w14:textId="77777777" w:rsidR="00C811BF" w:rsidRDefault="00000000">
      <w:r>
        <w:t xml:space="preserve">        </w:t>
      </w:r>
      <w:proofErr w:type="spellStart"/>
      <w:r>
        <w:t>mobNoTextField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7F7FA902" w14:textId="77777777" w:rsidR="00C811BF" w:rsidRDefault="00C811BF"/>
    <w:p w14:paraId="5F83AD95" w14:textId="77777777" w:rsidR="00C811BF" w:rsidRDefault="00000000">
      <w:r>
        <w:t xml:space="preserve">        </w:t>
      </w:r>
      <w:proofErr w:type="spellStart"/>
      <w:r>
        <w:t>saveButton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("Save");</w:t>
      </w:r>
    </w:p>
    <w:p w14:paraId="59A710B5" w14:textId="77777777" w:rsidR="00C811BF" w:rsidRDefault="00000000">
      <w:r>
        <w:t xml:space="preserve">        </w:t>
      </w:r>
      <w:proofErr w:type="spellStart"/>
      <w:r>
        <w:t>updateButton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("Update");</w:t>
      </w:r>
    </w:p>
    <w:p w14:paraId="7938D8F3" w14:textId="77777777" w:rsidR="00C811BF" w:rsidRDefault="00000000">
      <w:r>
        <w:t xml:space="preserve">        </w:t>
      </w:r>
      <w:proofErr w:type="spellStart"/>
      <w:r>
        <w:t>deleteButton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14:paraId="14E7E362" w14:textId="77777777" w:rsidR="00C811BF" w:rsidRDefault="00C811BF"/>
    <w:p w14:paraId="1F0AD8E1" w14:textId="77777777" w:rsidR="00C811BF" w:rsidRDefault="00000000">
      <w:r>
        <w:t xml:space="preserve">        </w:t>
      </w:r>
      <w:proofErr w:type="spellStart"/>
      <w:r>
        <w:t>saveButton.addActionListener</w:t>
      </w:r>
      <w:proofErr w:type="spellEnd"/>
      <w:r>
        <w:t>(this);</w:t>
      </w:r>
    </w:p>
    <w:p w14:paraId="7E2F0501" w14:textId="77777777" w:rsidR="00C811BF" w:rsidRDefault="00000000">
      <w:r>
        <w:t xml:space="preserve">        </w:t>
      </w:r>
      <w:proofErr w:type="spellStart"/>
      <w:r>
        <w:t>updateButton.addActionListener</w:t>
      </w:r>
      <w:proofErr w:type="spellEnd"/>
      <w:r>
        <w:t>(this);</w:t>
      </w:r>
    </w:p>
    <w:p w14:paraId="6CDFEC53" w14:textId="77777777" w:rsidR="00C811BF" w:rsidRDefault="00000000">
      <w:r>
        <w:t xml:space="preserve">        </w:t>
      </w:r>
      <w:proofErr w:type="spellStart"/>
      <w:r>
        <w:t>deleteButton.addActionListener</w:t>
      </w:r>
      <w:proofErr w:type="spellEnd"/>
      <w:r>
        <w:t>(this);</w:t>
      </w:r>
    </w:p>
    <w:p w14:paraId="657A1AD2" w14:textId="77777777" w:rsidR="00C811BF" w:rsidRDefault="00C811BF"/>
    <w:p w14:paraId="1863CF12" w14:textId="77777777" w:rsidR="00C811BF" w:rsidRDefault="00000000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(5, 2));</w:t>
      </w:r>
    </w:p>
    <w:p w14:paraId="480BA4C7" w14:textId="77777777" w:rsidR="00C811BF" w:rsidRDefault="00000000">
      <w:r>
        <w:t xml:space="preserve">        add(</w:t>
      </w:r>
      <w:proofErr w:type="spellStart"/>
      <w:r>
        <w:t>rollNoLabel</w:t>
      </w:r>
      <w:proofErr w:type="spellEnd"/>
      <w:r>
        <w:t>);</w:t>
      </w:r>
    </w:p>
    <w:p w14:paraId="01BD4BD3" w14:textId="77777777" w:rsidR="00C811BF" w:rsidRDefault="00000000">
      <w:r>
        <w:t xml:space="preserve">        add(</w:t>
      </w:r>
      <w:proofErr w:type="spellStart"/>
      <w:r>
        <w:t>rollNoTextField</w:t>
      </w:r>
      <w:proofErr w:type="spellEnd"/>
      <w:r>
        <w:t>);</w:t>
      </w:r>
    </w:p>
    <w:p w14:paraId="561295D9" w14:textId="77777777" w:rsidR="00C811BF" w:rsidRDefault="00000000">
      <w:r>
        <w:t xml:space="preserve">        add(</w:t>
      </w:r>
      <w:proofErr w:type="spellStart"/>
      <w:r>
        <w:t>nameLabel</w:t>
      </w:r>
      <w:proofErr w:type="spellEnd"/>
      <w:r>
        <w:t>);</w:t>
      </w:r>
    </w:p>
    <w:p w14:paraId="220B8884" w14:textId="77777777" w:rsidR="00C811BF" w:rsidRDefault="00000000">
      <w:r>
        <w:t xml:space="preserve">        add(</w:t>
      </w:r>
      <w:proofErr w:type="spellStart"/>
      <w:r>
        <w:t>nameTextField</w:t>
      </w:r>
      <w:proofErr w:type="spellEnd"/>
      <w:r>
        <w:t>);</w:t>
      </w:r>
    </w:p>
    <w:p w14:paraId="2F8102E6" w14:textId="77777777" w:rsidR="00C811BF" w:rsidRDefault="00000000">
      <w:r>
        <w:t xml:space="preserve">        add(</w:t>
      </w:r>
      <w:proofErr w:type="spellStart"/>
      <w:r>
        <w:t>addressLabel</w:t>
      </w:r>
      <w:proofErr w:type="spellEnd"/>
      <w:r>
        <w:t>);</w:t>
      </w:r>
    </w:p>
    <w:p w14:paraId="03590E52" w14:textId="77777777" w:rsidR="00C811BF" w:rsidRDefault="00000000">
      <w:r>
        <w:t xml:space="preserve">        add(</w:t>
      </w:r>
      <w:proofErr w:type="spellStart"/>
      <w:r>
        <w:t>addressTextField</w:t>
      </w:r>
      <w:proofErr w:type="spellEnd"/>
      <w:r>
        <w:t>);</w:t>
      </w:r>
    </w:p>
    <w:p w14:paraId="0A870E53" w14:textId="77777777" w:rsidR="00C811BF" w:rsidRDefault="00000000">
      <w:r>
        <w:t xml:space="preserve">        add(</w:t>
      </w:r>
      <w:proofErr w:type="spellStart"/>
      <w:r>
        <w:t>mobNoLabel</w:t>
      </w:r>
      <w:proofErr w:type="spellEnd"/>
      <w:r>
        <w:t>);</w:t>
      </w:r>
    </w:p>
    <w:p w14:paraId="7A3D31E8" w14:textId="77777777" w:rsidR="00C811BF" w:rsidRDefault="00000000">
      <w:r>
        <w:t xml:space="preserve">        add(</w:t>
      </w:r>
      <w:proofErr w:type="spellStart"/>
      <w:r>
        <w:t>mobNoTextField</w:t>
      </w:r>
      <w:proofErr w:type="spellEnd"/>
      <w:r>
        <w:t>);</w:t>
      </w:r>
    </w:p>
    <w:p w14:paraId="18B0947C" w14:textId="77777777" w:rsidR="00C811BF" w:rsidRDefault="00000000">
      <w:r>
        <w:t xml:space="preserve">        add(</w:t>
      </w:r>
      <w:proofErr w:type="spellStart"/>
      <w:r>
        <w:t>saveButton</w:t>
      </w:r>
      <w:proofErr w:type="spellEnd"/>
      <w:r>
        <w:t>);</w:t>
      </w:r>
    </w:p>
    <w:p w14:paraId="493D0E9F" w14:textId="77777777" w:rsidR="00C811BF" w:rsidRDefault="00000000">
      <w:r>
        <w:t xml:space="preserve">        add(</w:t>
      </w:r>
      <w:proofErr w:type="spellStart"/>
      <w:r>
        <w:t>updateButton</w:t>
      </w:r>
      <w:proofErr w:type="spellEnd"/>
      <w:r>
        <w:t>);</w:t>
      </w:r>
    </w:p>
    <w:p w14:paraId="4666BEBB" w14:textId="77777777" w:rsidR="00C811BF" w:rsidRDefault="00000000">
      <w:r>
        <w:t xml:space="preserve">        add(</w:t>
      </w:r>
      <w:proofErr w:type="spellStart"/>
      <w:r>
        <w:t>deleteButton</w:t>
      </w:r>
      <w:proofErr w:type="spellEnd"/>
      <w:r>
        <w:t>);</w:t>
      </w:r>
    </w:p>
    <w:p w14:paraId="6EAFE505" w14:textId="77777777" w:rsidR="00C811BF" w:rsidRDefault="00C811BF"/>
    <w:p w14:paraId="6CF1EFE4" w14:textId="77777777" w:rsidR="00C811BF" w:rsidRDefault="00000000">
      <w:r>
        <w:t xml:space="preserve">        </w:t>
      </w:r>
      <w:proofErr w:type="spellStart"/>
      <w:r>
        <w:t>setTitle</w:t>
      </w:r>
      <w:proofErr w:type="spellEnd"/>
      <w:r>
        <w:t>("SBI Bank Customer Information Form");</w:t>
      </w:r>
    </w:p>
    <w:p w14:paraId="188D006E" w14:textId="77777777" w:rsidR="00C811BF" w:rsidRDefault="00000000">
      <w:r>
        <w:lastRenderedPageBreak/>
        <w:t xml:space="preserve">        </w:t>
      </w:r>
      <w:proofErr w:type="spellStart"/>
      <w:r>
        <w:t>setSize</w:t>
      </w:r>
      <w:proofErr w:type="spellEnd"/>
      <w:r>
        <w:t>(400, 200);</w:t>
      </w:r>
    </w:p>
    <w:p w14:paraId="74564683" w14:textId="77777777" w:rsidR="00C811BF" w:rsidRDefault="0000000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2CDC0587" w14:textId="77777777" w:rsidR="00C811BF" w:rsidRDefault="00000000">
      <w:r>
        <w:t xml:space="preserve">    }</w:t>
      </w:r>
    </w:p>
    <w:p w14:paraId="0FCCE24A" w14:textId="77777777" w:rsidR="00C811BF" w:rsidRDefault="00C811BF"/>
    <w:p w14:paraId="4211E6FB" w14:textId="77777777" w:rsidR="00C811BF" w:rsidRDefault="00000000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43D70A91" w14:textId="77777777" w:rsidR="00C811BF" w:rsidRDefault="00000000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saveButton</w:t>
      </w:r>
      <w:proofErr w:type="spellEnd"/>
      <w:r>
        <w:t>) {</w:t>
      </w:r>
    </w:p>
    <w:p w14:paraId="2BBD3F48" w14:textId="77777777" w:rsidR="00C811BF" w:rsidRDefault="00000000">
      <w:r>
        <w:t xml:space="preserve">            // Save customer information</w:t>
      </w:r>
    </w:p>
    <w:p w14:paraId="1631887F" w14:textId="77777777" w:rsidR="00C811BF" w:rsidRDefault="00000000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updateButton</w:t>
      </w:r>
      <w:proofErr w:type="spellEnd"/>
      <w:r>
        <w:t>) {</w:t>
      </w:r>
    </w:p>
    <w:p w14:paraId="054E33BA" w14:textId="77777777" w:rsidR="00C811BF" w:rsidRDefault="00000000">
      <w:r>
        <w:t xml:space="preserve">            // Update customer information</w:t>
      </w:r>
    </w:p>
    <w:p w14:paraId="242313E7" w14:textId="77777777" w:rsidR="00C811BF" w:rsidRDefault="00000000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deleteButton</w:t>
      </w:r>
      <w:proofErr w:type="spellEnd"/>
      <w:r>
        <w:t>) {</w:t>
      </w:r>
    </w:p>
    <w:p w14:paraId="70BF5AA2" w14:textId="77777777" w:rsidR="00C811BF" w:rsidRDefault="00000000">
      <w:r>
        <w:t xml:space="preserve">            // Delete customer information</w:t>
      </w:r>
    </w:p>
    <w:p w14:paraId="7804F142" w14:textId="77777777" w:rsidR="00C811BF" w:rsidRDefault="00000000">
      <w:r>
        <w:t xml:space="preserve">        }</w:t>
      </w:r>
    </w:p>
    <w:p w14:paraId="70A86D48" w14:textId="77777777" w:rsidR="00C811BF" w:rsidRDefault="00000000">
      <w:r>
        <w:t xml:space="preserve">    }</w:t>
      </w:r>
    </w:p>
    <w:p w14:paraId="08754A30" w14:textId="77777777" w:rsidR="00C811BF" w:rsidRDefault="00C811BF"/>
    <w:p w14:paraId="16ABBDA0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9660B7" w14:textId="77777777" w:rsidR="00C811BF" w:rsidRDefault="00000000">
      <w:r>
        <w:t xml:space="preserve">        new </w:t>
      </w:r>
      <w:proofErr w:type="spellStart"/>
      <w:r>
        <w:t>SbiBankForm</w:t>
      </w:r>
      <w:proofErr w:type="spellEnd"/>
      <w:r>
        <w:t>();</w:t>
      </w:r>
    </w:p>
    <w:p w14:paraId="05093229" w14:textId="77777777" w:rsidR="00C811BF" w:rsidRDefault="00000000">
      <w:r>
        <w:t xml:space="preserve">    }</w:t>
      </w:r>
    </w:p>
    <w:p w14:paraId="4CD61507" w14:textId="77777777" w:rsidR="00C811BF" w:rsidRDefault="00000000">
      <w:r>
        <w:t>}</w:t>
      </w:r>
    </w:p>
    <w:p w14:paraId="4BF187FB" w14:textId="77777777" w:rsidR="00C811BF" w:rsidRDefault="00C811BF"/>
    <w:p w14:paraId="0BFA8B3E" w14:textId="77777777" w:rsidR="00C811BF" w:rsidRDefault="00000000">
      <w:r>
        <w:t>OUTPUT:</w:t>
      </w:r>
    </w:p>
    <w:p w14:paraId="25BC81F2" w14:textId="77777777" w:rsidR="00C811BF" w:rsidRDefault="00C811BF"/>
    <w:p w14:paraId="4BD1F223" w14:textId="77777777" w:rsidR="00C811BF" w:rsidRDefault="00000000">
      <w:r>
        <w:rPr>
          <w:noProof/>
        </w:rPr>
        <w:drawing>
          <wp:inline distT="0" distB="0" distL="0" distR="0" wp14:anchorId="1B7C3EB7" wp14:editId="087EA416">
            <wp:extent cx="3657600" cy="1794510"/>
            <wp:effectExtent l="0" t="0" r="0" b="0"/>
            <wp:docPr id="109672140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4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42FEA8" w14:textId="77777777" w:rsidR="00C811BF" w:rsidRDefault="00C811BF"/>
    <w:p w14:paraId="353059FC" w14:textId="77777777" w:rsidR="00C811BF" w:rsidRDefault="00C811BF"/>
    <w:p w14:paraId="1AF8E20E" w14:textId="77777777" w:rsidR="00C811BF" w:rsidRDefault="00C811BF"/>
    <w:p w14:paraId="5904EDD4" w14:textId="77777777" w:rsidR="00C811BF" w:rsidRDefault="00C811BF"/>
    <w:p w14:paraId="2D24C771" w14:textId="77777777" w:rsidR="00C811BF" w:rsidRDefault="00C811BF"/>
    <w:p w14:paraId="77040354" w14:textId="77777777" w:rsidR="00C811BF" w:rsidRDefault="00C811BF"/>
    <w:p w14:paraId="7000A014" w14:textId="77777777" w:rsidR="00C811BF" w:rsidRDefault="00C811BF"/>
    <w:p w14:paraId="630A1520" w14:textId="77777777" w:rsidR="00C811BF" w:rsidRDefault="00C811BF"/>
    <w:p w14:paraId="14D96231" w14:textId="77777777" w:rsidR="00C811BF" w:rsidRDefault="00C811BF"/>
    <w:p w14:paraId="7298A50D" w14:textId="77777777" w:rsidR="00C811BF" w:rsidRDefault="00C811BF"/>
    <w:p w14:paraId="6500C6DA" w14:textId="77777777" w:rsidR="00C811BF" w:rsidRDefault="00C811BF"/>
    <w:p w14:paraId="69D97F05" w14:textId="77777777" w:rsidR="00C811BF" w:rsidRDefault="00C811BF"/>
    <w:p w14:paraId="57EADD40" w14:textId="77777777" w:rsidR="00C811BF" w:rsidRDefault="00C811BF"/>
    <w:p w14:paraId="6836B272" w14:textId="77777777" w:rsidR="00C811BF" w:rsidRDefault="00C811BF"/>
    <w:p w14:paraId="1568A339" w14:textId="77777777" w:rsidR="00C811BF" w:rsidRDefault="00000000">
      <w:pPr>
        <w:rPr>
          <w:b/>
          <w:bCs/>
        </w:rPr>
      </w:pPr>
      <w:r>
        <w:rPr>
          <w:b/>
          <w:bCs/>
        </w:rPr>
        <w:lastRenderedPageBreak/>
        <w:t>Program 13: Write program of any two Layout Managers JAVA.</w:t>
      </w:r>
    </w:p>
    <w:p w14:paraId="6A4A7315" w14:textId="77777777" w:rsidR="00C811BF" w:rsidRDefault="00C811BF"/>
    <w:p w14:paraId="452DE15E" w14:textId="77777777" w:rsidR="00C811BF" w:rsidRDefault="00000000">
      <w:proofErr w:type="spellStart"/>
      <w:r>
        <w:t>FlowLayOut</w:t>
      </w:r>
      <w:proofErr w:type="spellEnd"/>
    </w:p>
    <w:p w14:paraId="0C2BACD7" w14:textId="77777777" w:rsidR="00C811BF" w:rsidRDefault="0000000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29277D8" w14:textId="77777777" w:rsidR="00C811BF" w:rsidRDefault="00000000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480C54BD" w14:textId="77777777" w:rsidR="00C811BF" w:rsidRDefault="00C811BF"/>
    <w:p w14:paraId="1C1BA424" w14:textId="77777777" w:rsidR="00C811BF" w:rsidRDefault="00000000">
      <w:r>
        <w:t xml:space="preserve">public class </w:t>
      </w:r>
      <w:proofErr w:type="spellStart"/>
      <w:r>
        <w:t>FlowLayoutExample</w:t>
      </w:r>
      <w:proofErr w:type="spellEnd"/>
      <w:r>
        <w:t xml:space="preserve"> {</w:t>
      </w:r>
    </w:p>
    <w:p w14:paraId="6B74BC83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70D9B5" w14:textId="77777777" w:rsidR="00C811BF" w:rsidRDefault="00000000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FlowLayout</w:t>
      </w:r>
      <w:proofErr w:type="spellEnd"/>
      <w:r>
        <w:t xml:space="preserve"> Example");</w:t>
      </w:r>
    </w:p>
    <w:p w14:paraId="1C5CF928" w14:textId="77777777" w:rsidR="00C811BF" w:rsidRDefault="00000000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35CF2582" w14:textId="77777777" w:rsidR="00C811BF" w:rsidRDefault="00C811BF"/>
    <w:p w14:paraId="66DECBFC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button1 = new </w:t>
      </w:r>
      <w:proofErr w:type="spellStart"/>
      <w:r>
        <w:t>JButton</w:t>
      </w:r>
      <w:proofErr w:type="spellEnd"/>
      <w:r>
        <w:t>("Button 1");</w:t>
      </w:r>
    </w:p>
    <w:p w14:paraId="0C4461A2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button2 = new </w:t>
      </w:r>
      <w:proofErr w:type="spellStart"/>
      <w:r>
        <w:t>JButton</w:t>
      </w:r>
      <w:proofErr w:type="spellEnd"/>
      <w:r>
        <w:t>("Button 2");</w:t>
      </w:r>
    </w:p>
    <w:p w14:paraId="36624A96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button3 = new </w:t>
      </w:r>
      <w:proofErr w:type="spellStart"/>
      <w:r>
        <w:t>JButton</w:t>
      </w:r>
      <w:proofErr w:type="spellEnd"/>
      <w:r>
        <w:t>("Button 3");</w:t>
      </w:r>
    </w:p>
    <w:p w14:paraId="73D421F3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button4 = new </w:t>
      </w:r>
      <w:proofErr w:type="spellStart"/>
      <w:r>
        <w:t>JButton</w:t>
      </w:r>
      <w:proofErr w:type="spellEnd"/>
      <w:r>
        <w:t>("Button 4");</w:t>
      </w:r>
    </w:p>
    <w:p w14:paraId="2C274FBB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button5 = new </w:t>
      </w:r>
      <w:proofErr w:type="spellStart"/>
      <w:r>
        <w:t>JButton</w:t>
      </w:r>
      <w:proofErr w:type="spellEnd"/>
      <w:r>
        <w:t>("Button 5");</w:t>
      </w:r>
    </w:p>
    <w:p w14:paraId="7B2A7480" w14:textId="77777777" w:rsidR="00C811BF" w:rsidRDefault="00C811BF"/>
    <w:p w14:paraId="26C43BDA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(button1);</w:t>
      </w:r>
    </w:p>
    <w:p w14:paraId="5138DCA8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(button2);</w:t>
      </w:r>
    </w:p>
    <w:p w14:paraId="0D75F74B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(button3);</w:t>
      </w:r>
    </w:p>
    <w:p w14:paraId="019CBF0F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(button4);</w:t>
      </w:r>
    </w:p>
    <w:p w14:paraId="755A4883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(button5);</w:t>
      </w:r>
    </w:p>
    <w:p w14:paraId="239CADEC" w14:textId="77777777" w:rsidR="00C811BF" w:rsidRDefault="00C811BF"/>
    <w:p w14:paraId="4CC8FE24" w14:textId="77777777" w:rsidR="00C811BF" w:rsidRDefault="00000000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55CA88E3" w14:textId="77777777" w:rsidR="00C811BF" w:rsidRDefault="00000000">
      <w:r>
        <w:t xml:space="preserve">        </w:t>
      </w:r>
      <w:proofErr w:type="spellStart"/>
      <w:r>
        <w:t>frame.setSize</w:t>
      </w:r>
      <w:proofErr w:type="spellEnd"/>
      <w:r>
        <w:t>(300, 200);</w:t>
      </w:r>
    </w:p>
    <w:p w14:paraId="55F25630" w14:textId="77777777" w:rsidR="00C811BF" w:rsidRDefault="00000000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4CE15497" w14:textId="77777777" w:rsidR="00C811BF" w:rsidRDefault="00000000">
      <w:r>
        <w:t xml:space="preserve">    }</w:t>
      </w:r>
    </w:p>
    <w:p w14:paraId="7B7706EF" w14:textId="77777777" w:rsidR="00C811BF" w:rsidRDefault="00000000">
      <w:r>
        <w:t>}</w:t>
      </w:r>
    </w:p>
    <w:p w14:paraId="2051F61D" w14:textId="77777777" w:rsidR="00C811BF" w:rsidRDefault="00C811BF"/>
    <w:p w14:paraId="035B709C" w14:textId="77777777" w:rsidR="00C811BF" w:rsidRDefault="00000000">
      <w:r>
        <w:t>OUTPUT:</w:t>
      </w:r>
    </w:p>
    <w:p w14:paraId="65FBBB61" w14:textId="77777777" w:rsidR="00C811BF" w:rsidRDefault="00000000">
      <w:r>
        <w:rPr>
          <w:noProof/>
        </w:rPr>
        <w:drawing>
          <wp:inline distT="0" distB="0" distL="0" distR="0" wp14:anchorId="7D699CE8" wp14:editId="57B563F8">
            <wp:extent cx="2708910" cy="1802767"/>
            <wp:effectExtent l="0" t="0" r="0" b="6983"/>
            <wp:docPr id="698324685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8027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50669D" w14:textId="77777777" w:rsidR="00C811BF" w:rsidRDefault="00C811BF"/>
    <w:p w14:paraId="787D3780" w14:textId="77777777" w:rsidR="00C811BF" w:rsidRDefault="00C811BF"/>
    <w:p w14:paraId="76C7189E" w14:textId="77777777" w:rsidR="00C811BF" w:rsidRDefault="00C811BF"/>
    <w:p w14:paraId="4F084DA0" w14:textId="77777777" w:rsidR="00C811BF" w:rsidRDefault="00C811BF"/>
    <w:p w14:paraId="0C96C014" w14:textId="77777777" w:rsidR="00C811BF" w:rsidRDefault="00C811BF"/>
    <w:p w14:paraId="0E5387A6" w14:textId="77777777" w:rsidR="00C811BF" w:rsidRDefault="00000000">
      <w:proofErr w:type="spellStart"/>
      <w:r>
        <w:lastRenderedPageBreak/>
        <w:t>GridLayout</w:t>
      </w:r>
      <w:proofErr w:type="spellEnd"/>
      <w:r>
        <w:t xml:space="preserve"> </w:t>
      </w:r>
    </w:p>
    <w:p w14:paraId="3587B09D" w14:textId="77777777" w:rsidR="00C811BF" w:rsidRDefault="0000000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318F518D" w14:textId="77777777" w:rsidR="00C811BF" w:rsidRDefault="00000000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23851E2" w14:textId="77777777" w:rsidR="00C811BF" w:rsidRDefault="00C811BF"/>
    <w:p w14:paraId="25AA25C4" w14:textId="77777777" w:rsidR="00C811BF" w:rsidRDefault="00000000">
      <w:r>
        <w:t xml:space="preserve">public class </w:t>
      </w:r>
      <w:proofErr w:type="spellStart"/>
      <w:r>
        <w:t>GridLayoutExample</w:t>
      </w:r>
      <w:proofErr w:type="spellEnd"/>
      <w:r>
        <w:t xml:space="preserve"> {</w:t>
      </w:r>
    </w:p>
    <w:p w14:paraId="0B77A1CE" w14:textId="77777777" w:rsidR="00C811BF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8707E6" w14:textId="77777777" w:rsidR="00C811BF" w:rsidRDefault="00000000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GridLayout</w:t>
      </w:r>
      <w:proofErr w:type="spellEnd"/>
      <w:r>
        <w:t xml:space="preserve"> Example");</w:t>
      </w:r>
    </w:p>
    <w:p w14:paraId="6246AE89" w14:textId="77777777" w:rsidR="00C811BF" w:rsidRDefault="00000000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(2, 3));</w:t>
      </w:r>
    </w:p>
    <w:p w14:paraId="4CA2AF83" w14:textId="77777777" w:rsidR="00C811BF" w:rsidRDefault="00C811BF"/>
    <w:p w14:paraId="18340417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button1 = new </w:t>
      </w:r>
      <w:proofErr w:type="spellStart"/>
      <w:r>
        <w:t>JButton</w:t>
      </w:r>
      <w:proofErr w:type="spellEnd"/>
      <w:r>
        <w:t>("Button 1");</w:t>
      </w:r>
    </w:p>
    <w:p w14:paraId="1E8DB57B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button2 = new </w:t>
      </w:r>
      <w:proofErr w:type="spellStart"/>
      <w:r>
        <w:t>JButton</w:t>
      </w:r>
      <w:proofErr w:type="spellEnd"/>
      <w:r>
        <w:t>("Button 2");</w:t>
      </w:r>
    </w:p>
    <w:p w14:paraId="3D780254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button3 = new </w:t>
      </w:r>
      <w:proofErr w:type="spellStart"/>
      <w:r>
        <w:t>JButton</w:t>
      </w:r>
      <w:proofErr w:type="spellEnd"/>
      <w:r>
        <w:t>("Button 3");</w:t>
      </w:r>
    </w:p>
    <w:p w14:paraId="3FFE37C4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button4 = new </w:t>
      </w:r>
      <w:proofErr w:type="spellStart"/>
      <w:r>
        <w:t>JButton</w:t>
      </w:r>
      <w:proofErr w:type="spellEnd"/>
      <w:r>
        <w:t>("Button 4");</w:t>
      </w:r>
    </w:p>
    <w:p w14:paraId="16AE3F95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button5 = new </w:t>
      </w:r>
      <w:proofErr w:type="spellStart"/>
      <w:r>
        <w:t>JButton</w:t>
      </w:r>
      <w:proofErr w:type="spellEnd"/>
      <w:r>
        <w:t>("Button 5");</w:t>
      </w:r>
    </w:p>
    <w:p w14:paraId="35CA07C1" w14:textId="77777777" w:rsidR="00C811BF" w:rsidRDefault="00000000">
      <w:r>
        <w:t xml:space="preserve">        </w:t>
      </w:r>
      <w:proofErr w:type="spellStart"/>
      <w:r>
        <w:t>JButton</w:t>
      </w:r>
      <w:proofErr w:type="spellEnd"/>
      <w:r>
        <w:t xml:space="preserve"> button6 = new </w:t>
      </w:r>
      <w:proofErr w:type="spellStart"/>
      <w:r>
        <w:t>JButton</w:t>
      </w:r>
      <w:proofErr w:type="spellEnd"/>
      <w:r>
        <w:t>("Button 6");</w:t>
      </w:r>
    </w:p>
    <w:p w14:paraId="22983BAD" w14:textId="77777777" w:rsidR="00C811BF" w:rsidRDefault="00C811BF"/>
    <w:p w14:paraId="4536170B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(button1);</w:t>
      </w:r>
    </w:p>
    <w:p w14:paraId="471EC781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(button2);</w:t>
      </w:r>
    </w:p>
    <w:p w14:paraId="02D876C9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(button3);</w:t>
      </w:r>
    </w:p>
    <w:p w14:paraId="4551A51B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(button4);</w:t>
      </w:r>
    </w:p>
    <w:p w14:paraId="6837DD77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(button5);</w:t>
      </w:r>
    </w:p>
    <w:p w14:paraId="42381B36" w14:textId="77777777" w:rsidR="00C811BF" w:rsidRDefault="00000000">
      <w:r>
        <w:t xml:space="preserve">        </w:t>
      </w:r>
      <w:proofErr w:type="spellStart"/>
      <w:r>
        <w:t>panel.add</w:t>
      </w:r>
      <w:proofErr w:type="spellEnd"/>
      <w:r>
        <w:t>(button6);</w:t>
      </w:r>
    </w:p>
    <w:p w14:paraId="7D78BF8E" w14:textId="77777777" w:rsidR="00C811BF" w:rsidRDefault="00C811BF"/>
    <w:p w14:paraId="1C599BBB" w14:textId="77777777" w:rsidR="00C811BF" w:rsidRDefault="00000000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34B81333" w14:textId="77777777" w:rsidR="00C811BF" w:rsidRDefault="00000000">
      <w:r>
        <w:t xml:space="preserve">        </w:t>
      </w:r>
      <w:proofErr w:type="spellStart"/>
      <w:r>
        <w:t>frame.setSize</w:t>
      </w:r>
      <w:proofErr w:type="spellEnd"/>
      <w:r>
        <w:t>(300, 200);</w:t>
      </w:r>
    </w:p>
    <w:p w14:paraId="14C56332" w14:textId="77777777" w:rsidR="00C811BF" w:rsidRDefault="00000000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737B3C91" w14:textId="77777777" w:rsidR="00C811BF" w:rsidRDefault="00000000">
      <w:r>
        <w:t xml:space="preserve">    }</w:t>
      </w:r>
    </w:p>
    <w:p w14:paraId="59CF8AD9" w14:textId="77777777" w:rsidR="00C811BF" w:rsidRDefault="00000000">
      <w:r>
        <w:t>}</w:t>
      </w:r>
    </w:p>
    <w:p w14:paraId="0A0E908F" w14:textId="77777777" w:rsidR="00C811BF" w:rsidRDefault="00C811BF"/>
    <w:p w14:paraId="6BCC7CBD" w14:textId="77777777" w:rsidR="00C811BF" w:rsidRDefault="00000000">
      <w:r>
        <w:t>OUTPUT:</w:t>
      </w:r>
      <w:r>
        <w:br/>
      </w:r>
    </w:p>
    <w:p w14:paraId="1EDA40BE" w14:textId="77777777" w:rsidR="00C811BF" w:rsidRDefault="00000000">
      <w:r>
        <w:rPr>
          <w:noProof/>
        </w:rPr>
        <w:drawing>
          <wp:inline distT="0" distB="0" distL="0" distR="0" wp14:anchorId="64C90C50" wp14:editId="0FEA567F">
            <wp:extent cx="2691134" cy="1802767"/>
            <wp:effectExtent l="0" t="0" r="0" b="6983"/>
            <wp:docPr id="1539479251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4" cy="18027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811BF">
      <w:headerReference w:type="default" r:id="rId20"/>
      <w:footerReference w:type="default" r:id="rId21"/>
      <w:pgSz w:w="11906" w:h="16838"/>
      <w:pgMar w:top="1440" w:right="490" w:bottom="1463" w:left="63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2DF7" w14:textId="77777777" w:rsidR="00791BD3" w:rsidRDefault="00791BD3">
      <w:pPr>
        <w:spacing w:after="0" w:line="240" w:lineRule="auto"/>
      </w:pPr>
      <w:r>
        <w:separator/>
      </w:r>
    </w:p>
  </w:endnote>
  <w:endnote w:type="continuationSeparator" w:id="0">
    <w:p w14:paraId="5DB9D35A" w14:textId="77777777" w:rsidR="00791BD3" w:rsidRDefault="0079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654F" w14:textId="77777777" w:rsidR="00000000" w:rsidRDefault="0000000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  <w:p w14:paraId="4BFD74B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EB5A" w14:textId="77777777" w:rsidR="00791BD3" w:rsidRDefault="00791BD3">
      <w:pPr>
        <w:spacing w:after="0" w:line="240" w:lineRule="auto"/>
      </w:pPr>
      <w:r>
        <w:separator/>
      </w:r>
    </w:p>
  </w:footnote>
  <w:footnote w:type="continuationSeparator" w:id="0">
    <w:p w14:paraId="74566E4C" w14:textId="77777777" w:rsidR="00791BD3" w:rsidRDefault="0079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BD4A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11BF"/>
    <w:rsid w:val="00500D20"/>
    <w:rsid w:val="00791BD3"/>
    <w:rsid w:val="00C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D4D4"/>
  <w15:docId w15:val="{8EA91E4C-109A-4BE7-80CE-288B72A7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3" w:line="264" w:lineRule="auto"/>
      <w:ind w:left="10" w:hanging="10"/>
    </w:pPr>
    <w:rPr>
      <w:rFonts w:ascii="Times New Roman" w:eastAsia="Times New Roman" w:hAnsi="Times New Roman"/>
      <w:color w:val="000000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color w:val="000000"/>
      <w:kern w:val="0"/>
      <w:sz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2158</Words>
  <Characters>12306</Characters>
  <Application>Microsoft Office Word</Application>
  <DocSecurity>0</DocSecurity>
  <Lines>102</Lines>
  <Paragraphs>28</Paragraphs>
  <ScaleCrop>false</ScaleCrop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Thorat</dc:creator>
  <dc:description/>
  <cp:lastModifiedBy>DELL</cp:lastModifiedBy>
  <cp:revision>2</cp:revision>
  <cp:lastPrinted>2023-12-15T07:33:00Z</cp:lastPrinted>
  <dcterms:created xsi:type="dcterms:W3CDTF">2023-12-15T07:33:00Z</dcterms:created>
  <dcterms:modified xsi:type="dcterms:W3CDTF">2023-12-15T07:33:00Z</dcterms:modified>
</cp:coreProperties>
</file>